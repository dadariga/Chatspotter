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page" w:tblpXSpec="right" w:tblpY="361"/>
        <w:tblOverlap w:val="never"/>
        <w:tblW w:w="5500" w:type="pct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shd w:val="clear" w:color="auto" w:fill="1F497D"/>
        <w:tblLook w:val="01E0" w:firstRow="1" w:lastRow="1" w:firstColumn="1" w:lastColumn="1" w:noHBand="0" w:noVBand="0"/>
      </w:tblPr>
      <w:tblGrid>
        <w:gridCol w:w="9482"/>
      </w:tblGrid>
      <w:tr w:rsidR="00EA7D8B" w:rsidRPr="00C04CFA" w14:paraId="672A6659" w14:textId="77777777" w:rsidTr="0EE6037A">
        <w:trPr>
          <w:trHeight w:hRule="exact" w:val="360"/>
        </w:trPr>
        <w:tc>
          <w:tcPr>
            <w:tcW w:w="8856" w:type="dxa"/>
            <w:shd w:val="clear" w:color="auto" w:fill="1F497D"/>
          </w:tcPr>
          <w:p w14:paraId="0A37501D" w14:textId="50BD3D0F" w:rsidR="00EA7D8B" w:rsidRPr="00C04CFA" w:rsidRDefault="32F893E9">
            <w:r>
              <w:t xml:space="preserve">Lukas Stephan </w:t>
            </w:r>
            <w:proofErr w:type="spellStart"/>
            <w:r>
              <w:t>Rieger</w:t>
            </w:r>
            <w:proofErr w:type="spellEnd"/>
            <w:r>
              <w:t xml:space="preserve">, </w:t>
            </w:r>
            <w:proofErr w:type="spellStart"/>
            <w:r>
              <w:t>Medientechnik</w:t>
            </w:r>
            <w:proofErr w:type="spellEnd"/>
            <w:r>
              <w:t xml:space="preserve"> Bachelor, 5. Semester, </w:t>
            </w:r>
            <w:proofErr w:type="spellStart"/>
            <w:r>
              <w:t>Matrikelnummer</w:t>
            </w:r>
            <w:proofErr w:type="spellEnd"/>
            <w:r>
              <w:t>: 00741492</w:t>
            </w:r>
          </w:p>
        </w:tc>
      </w:tr>
    </w:tbl>
    <w:p w14:paraId="5DAB6C7B" w14:textId="77777777" w:rsidR="00EA7D8B" w:rsidRDefault="00EA7D8B"/>
    <w:tbl>
      <w:tblPr>
        <w:tblpPr w:leftFromText="187" w:rightFromText="187" w:horzAnchor="margin" w:tblpXSpec="center" w:tblpYSpec="bottom"/>
        <w:tblW w:w="8640" w:type="dxa"/>
        <w:tblLook w:val="01E0" w:firstRow="1" w:lastRow="1" w:firstColumn="1" w:lastColumn="1" w:noHBand="0" w:noVBand="0"/>
      </w:tblPr>
      <w:tblGrid>
        <w:gridCol w:w="1617"/>
        <w:gridCol w:w="6765"/>
        <w:gridCol w:w="258"/>
      </w:tblGrid>
      <w:tr w:rsidR="00EA7D8B" w:rsidRPr="00C04CFA" w14:paraId="02EB378F" w14:textId="77777777" w:rsidTr="0EE6037A">
        <w:trPr>
          <w:trHeight w:val="5760"/>
        </w:trPr>
        <w:tc>
          <w:tcPr>
            <w:tcW w:w="1617" w:type="dxa"/>
            <w:tcBorders>
              <w:right w:val="single" w:sz="18" w:space="0" w:color="C0504D"/>
            </w:tcBorders>
          </w:tcPr>
          <w:p w14:paraId="6A05A809" w14:textId="77777777" w:rsidR="00EA7D8B" w:rsidRPr="00C04CFA" w:rsidRDefault="00EA7D8B">
            <w:pPr>
              <w:spacing w:before="100" w:beforeAutospacing="1" w:after="100" w:afterAutospacing="1"/>
            </w:pPr>
          </w:p>
        </w:tc>
        <w:tc>
          <w:tcPr>
            <w:tcW w:w="6765" w:type="dxa"/>
            <w:tcBorders>
              <w:top w:val="single" w:sz="18" w:space="0" w:color="C0504D"/>
              <w:left w:val="single" w:sz="18" w:space="0" w:color="C0504D"/>
              <w:bottom w:val="single" w:sz="18" w:space="0" w:color="C0504D"/>
              <w:right w:val="single" w:sz="18" w:space="0" w:color="C0504D"/>
            </w:tcBorders>
            <w:shd w:val="clear" w:color="auto" w:fill="1F497D"/>
          </w:tcPr>
          <w:p w14:paraId="2E6540A3" w14:textId="65EA7530" w:rsidR="0EE6037A" w:rsidRDefault="0EE6037A" w:rsidP="0EE6037A">
            <w:pPr>
              <w:spacing w:beforeAutospacing="1" w:afterAutospacing="1"/>
              <w:jc w:val="center"/>
              <w:rPr>
                <w:sz w:val="72"/>
                <w:szCs w:val="72"/>
              </w:rPr>
            </w:pPr>
          </w:p>
          <w:p w14:paraId="2DB7239C" w14:textId="64306051" w:rsidR="0EE6037A" w:rsidRDefault="0EE6037A" w:rsidP="0EE6037A">
            <w:pPr>
              <w:spacing w:beforeAutospacing="1" w:afterAutospacing="1"/>
              <w:jc w:val="center"/>
              <w:rPr>
                <w:sz w:val="72"/>
                <w:szCs w:val="72"/>
              </w:rPr>
            </w:pPr>
          </w:p>
          <w:p w14:paraId="5A39BBE3" w14:textId="58D96090" w:rsidR="00EA7D8B" w:rsidRPr="00C04CFA" w:rsidRDefault="6E2DFEC1" w:rsidP="0EE6037A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proofErr w:type="spellStart"/>
            <w:r w:rsidRPr="0EE6037A">
              <w:rPr>
                <w:sz w:val="72"/>
                <w:szCs w:val="72"/>
              </w:rPr>
              <w:t>Ausarbeitung</w:t>
            </w:r>
            <w:proofErr w:type="spellEnd"/>
            <w:r w:rsidRPr="0EE6037A">
              <w:rPr>
                <w:sz w:val="72"/>
                <w:szCs w:val="72"/>
              </w:rPr>
              <w:t xml:space="preserve"> des ChatHTMLSpotters</w:t>
            </w:r>
          </w:p>
        </w:tc>
        <w:tc>
          <w:tcPr>
            <w:tcW w:w="258" w:type="dxa"/>
            <w:tcBorders>
              <w:left w:val="single" w:sz="18" w:space="0" w:color="C0504D"/>
            </w:tcBorders>
          </w:tcPr>
          <w:p w14:paraId="41C8F396" w14:textId="77777777" w:rsidR="00EA7D8B" w:rsidRPr="00C04CFA" w:rsidRDefault="00EA7D8B">
            <w:pPr>
              <w:spacing w:before="100" w:beforeAutospacing="1" w:after="100" w:afterAutospacing="1"/>
            </w:pPr>
          </w:p>
        </w:tc>
      </w:tr>
      <w:tr w:rsidR="00EA7D8B" w:rsidRPr="00C04CFA" w14:paraId="72A3D3EC" w14:textId="77777777" w:rsidTr="0EE6037A">
        <w:tc>
          <w:tcPr>
            <w:tcW w:w="8382" w:type="dxa"/>
            <w:gridSpan w:val="2"/>
          </w:tcPr>
          <w:p w14:paraId="0D0B940D" w14:textId="77777777" w:rsidR="00EA7D8B" w:rsidRPr="00C04CFA" w:rsidRDefault="00EA7D8B">
            <w:pPr>
              <w:spacing w:before="100" w:beforeAutospacing="1" w:after="100" w:afterAutospacing="1"/>
              <w:jc w:val="right"/>
            </w:pPr>
          </w:p>
        </w:tc>
        <w:tc>
          <w:tcPr>
            <w:tcW w:w="258" w:type="dxa"/>
          </w:tcPr>
          <w:p w14:paraId="0E27B00A" w14:textId="77777777" w:rsidR="00EA7D8B" w:rsidRPr="00C04CFA" w:rsidRDefault="00EA7D8B">
            <w:pPr>
              <w:spacing w:before="100" w:beforeAutospacing="1" w:after="100" w:afterAutospacing="1"/>
            </w:pPr>
          </w:p>
        </w:tc>
      </w:tr>
      <w:tr w:rsidR="00EA7D8B" w:rsidRPr="00C04CFA" w14:paraId="52218CDE" w14:textId="77777777" w:rsidTr="0EE6037A">
        <w:tc>
          <w:tcPr>
            <w:tcW w:w="8382" w:type="dxa"/>
            <w:gridSpan w:val="2"/>
            <w:tcBorders>
              <w:bottom w:val="single" w:sz="18" w:space="0" w:color="1F497D"/>
            </w:tcBorders>
          </w:tcPr>
          <w:p w14:paraId="0C77A82A" w14:textId="38D87205" w:rsidR="00EA7D8B" w:rsidRPr="00C04CFA" w:rsidRDefault="005441D9" w:rsidP="0EE6037A">
            <w:pPr>
              <w:spacing w:before="100" w:beforeAutospacing="1" w:after="100" w:afterAutospacing="1"/>
              <w:jc w:val="right"/>
              <w:rPr>
                <w:rStyle w:val="MittleresRaster11"/>
              </w:rPr>
            </w:pPr>
            <w:r w:rsidRPr="0EE6037A">
              <w:rPr>
                <w:rStyle w:val="MittleresRaster11"/>
              </w:rPr>
              <w:t>[</w:t>
            </w:r>
            <w:r w:rsidR="719D791A" w:rsidRPr="0EE6037A">
              <w:rPr>
                <w:rStyle w:val="MittleresRaster11"/>
              </w:rPr>
              <w:t>20.01.21</w:t>
            </w:r>
            <w:r w:rsidRPr="0EE6037A">
              <w:rPr>
                <w:rStyle w:val="MittleresRaster11"/>
              </w:rPr>
              <w:t>]</w:t>
            </w:r>
          </w:p>
        </w:tc>
        <w:tc>
          <w:tcPr>
            <w:tcW w:w="258" w:type="dxa"/>
          </w:tcPr>
          <w:p w14:paraId="60061E4C" w14:textId="77777777" w:rsidR="00EA7D8B" w:rsidRPr="00C04CFA" w:rsidRDefault="00EA7D8B">
            <w:pPr>
              <w:spacing w:before="100" w:beforeAutospacing="1" w:after="100" w:afterAutospacing="1"/>
            </w:pPr>
          </w:p>
        </w:tc>
      </w:tr>
      <w:tr w:rsidR="00EA7D8B" w:rsidRPr="00C04CFA" w14:paraId="39C49E66" w14:textId="77777777" w:rsidTr="0EE6037A">
        <w:tc>
          <w:tcPr>
            <w:tcW w:w="8382" w:type="dxa"/>
            <w:gridSpan w:val="2"/>
            <w:tcBorders>
              <w:top w:val="single" w:sz="18" w:space="0" w:color="1F497D"/>
              <w:left w:val="single" w:sz="18" w:space="0" w:color="1F497D"/>
              <w:right w:val="single" w:sz="18" w:space="0" w:color="1F497D"/>
            </w:tcBorders>
            <w:shd w:val="clear" w:color="auto" w:fill="C0504D"/>
          </w:tcPr>
          <w:p w14:paraId="361AA68F" w14:textId="4AE7582F" w:rsidR="00EA7D8B" w:rsidRPr="00C04CFA" w:rsidRDefault="008439A9" w:rsidP="00FE7085">
            <w:pPr>
              <w:pStyle w:val="CoverPageTitle"/>
              <w:framePr w:hSpace="0" w:wrap="auto" w:hAnchor="text" w:xAlign="left" w:yAlign="inline"/>
            </w:pPr>
            <w:proofErr w:type="spellStart"/>
            <w:r>
              <w:t>Projekt</w:t>
            </w:r>
            <w:proofErr w:type="spellEnd"/>
          </w:p>
          <w:p w14:paraId="11E258C3" w14:textId="1747DCB6" w:rsidR="00EA7D8B" w:rsidRPr="00C04CFA" w:rsidRDefault="777FDD5C" w:rsidP="00FE7085">
            <w:pPr>
              <w:pStyle w:val="CoverPageTitle"/>
              <w:framePr w:hSpace="0" w:wrap="auto" w:hAnchor="text" w:xAlign="left" w:yAlign="inline"/>
            </w:pPr>
            <w:r>
              <w:t>ChatHTMLSpotter</w:t>
            </w:r>
          </w:p>
        </w:tc>
        <w:tc>
          <w:tcPr>
            <w:tcW w:w="258" w:type="dxa"/>
            <w:tcBorders>
              <w:left w:val="single" w:sz="18" w:space="0" w:color="1F497D"/>
            </w:tcBorders>
          </w:tcPr>
          <w:p w14:paraId="44EAFD9C" w14:textId="77777777" w:rsidR="00EA7D8B" w:rsidRPr="00C04CFA" w:rsidRDefault="00EA7D8B">
            <w:pPr>
              <w:spacing w:before="100" w:beforeAutospacing="1" w:after="100" w:afterAutospacing="1"/>
            </w:pPr>
          </w:p>
        </w:tc>
      </w:tr>
      <w:tr w:rsidR="00EA7D8B" w:rsidRPr="00C04CFA" w14:paraId="71597921" w14:textId="77777777" w:rsidTr="0EE6037A">
        <w:tc>
          <w:tcPr>
            <w:tcW w:w="8382" w:type="dxa"/>
            <w:gridSpan w:val="2"/>
            <w:tcBorders>
              <w:left w:val="single" w:sz="18" w:space="0" w:color="1F497D"/>
              <w:bottom w:val="single" w:sz="18" w:space="0" w:color="1F497D"/>
              <w:right w:val="single" w:sz="18" w:space="0" w:color="1F497D"/>
            </w:tcBorders>
            <w:shd w:val="clear" w:color="auto" w:fill="C0504D"/>
          </w:tcPr>
          <w:p w14:paraId="66A56189" w14:textId="77777777" w:rsidR="00EA7D8B" w:rsidRPr="00C04CFA" w:rsidRDefault="00FE7085" w:rsidP="00FE7085">
            <w:pPr>
              <w:pStyle w:val="CoverPageSubtitle"/>
              <w:framePr w:hSpace="0" w:wrap="auto" w:hAnchor="text" w:xAlign="left" w:yAlign="inline"/>
            </w:pPr>
            <w:proofErr w:type="spellStart"/>
            <w:r w:rsidRPr="00C04CFA">
              <w:t>Lastenheft</w:t>
            </w:r>
            <w:proofErr w:type="spellEnd"/>
          </w:p>
        </w:tc>
        <w:tc>
          <w:tcPr>
            <w:tcW w:w="258" w:type="dxa"/>
            <w:tcBorders>
              <w:left w:val="single" w:sz="18" w:space="0" w:color="1F497D"/>
            </w:tcBorders>
          </w:tcPr>
          <w:p w14:paraId="4B94D5A5" w14:textId="77777777" w:rsidR="00EA7D8B" w:rsidRPr="00C04CFA" w:rsidRDefault="00EA7D8B">
            <w:pPr>
              <w:spacing w:before="100" w:beforeAutospacing="1" w:after="100" w:afterAutospacing="1"/>
            </w:pPr>
          </w:p>
        </w:tc>
      </w:tr>
      <w:tr w:rsidR="00EA7D8B" w:rsidRPr="00C04CFA" w14:paraId="3DEEC669" w14:textId="77777777" w:rsidTr="0EE6037A">
        <w:tc>
          <w:tcPr>
            <w:tcW w:w="8382" w:type="dxa"/>
            <w:gridSpan w:val="2"/>
            <w:tcBorders>
              <w:top w:val="single" w:sz="18" w:space="0" w:color="1F497D"/>
            </w:tcBorders>
          </w:tcPr>
          <w:p w14:paraId="3656B9AB" w14:textId="77777777" w:rsidR="00EA7D8B" w:rsidRPr="00C04CFA" w:rsidRDefault="00EA7D8B">
            <w:pPr>
              <w:spacing w:before="100" w:beforeAutospacing="1" w:after="100" w:afterAutospacing="1"/>
            </w:pPr>
          </w:p>
        </w:tc>
        <w:tc>
          <w:tcPr>
            <w:tcW w:w="258" w:type="dxa"/>
          </w:tcPr>
          <w:p w14:paraId="45FB0818" w14:textId="77777777" w:rsidR="00EA7D8B" w:rsidRPr="00C04CFA" w:rsidRDefault="00EA7D8B">
            <w:pPr>
              <w:spacing w:before="100" w:beforeAutospacing="1" w:after="100" w:afterAutospacing="1"/>
            </w:pPr>
          </w:p>
        </w:tc>
      </w:tr>
      <w:tr w:rsidR="00EA7D8B" w:rsidRPr="00C04CFA" w14:paraId="514674A2" w14:textId="77777777" w:rsidTr="0EE6037A">
        <w:tc>
          <w:tcPr>
            <w:tcW w:w="8382" w:type="dxa"/>
            <w:gridSpan w:val="2"/>
          </w:tcPr>
          <w:p w14:paraId="4FBC860F" w14:textId="77777777" w:rsidR="00EA7D8B" w:rsidRPr="00C04CFA" w:rsidRDefault="005441D9" w:rsidP="00532BDA">
            <w:pPr>
              <w:pStyle w:val="OrganizationName"/>
              <w:framePr w:hSpace="0" w:wrap="auto" w:hAnchor="text" w:xAlign="left" w:yAlign="inline"/>
            </w:pPr>
            <w:r w:rsidRPr="00C04CFA">
              <w:t>[</w:t>
            </w:r>
            <w:proofErr w:type="spellStart"/>
            <w:r w:rsidR="00532BDA">
              <w:t>Winterfeldt</w:t>
            </w:r>
            <w:proofErr w:type="spellEnd"/>
            <w:r w:rsidR="00532BDA">
              <w:t xml:space="preserve">, </w:t>
            </w:r>
            <w:proofErr w:type="spellStart"/>
            <w:r w:rsidR="00532BDA">
              <w:t>Kurpis</w:t>
            </w:r>
            <w:proofErr w:type="spellEnd"/>
            <w:r w:rsidRPr="00C04CFA">
              <w:t>]</w:t>
            </w:r>
          </w:p>
        </w:tc>
        <w:tc>
          <w:tcPr>
            <w:tcW w:w="258" w:type="dxa"/>
          </w:tcPr>
          <w:p w14:paraId="049F31CB" w14:textId="77777777" w:rsidR="00EA7D8B" w:rsidRPr="00C04CFA" w:rsidRDefault="00EA7D8B">
            <w:pPr>
              <w:pStyle w:val="OrganizationName"/>
              <w:framePr w:hSpace="0" w:wrap="auto" w:hAnchor="text" w:xAlign="left" w:yAlign="inline"/>
            </w:pPr>
          </w:p>
        </w:tc>
      </w:tr>
      <w:tr w:rsidR="00EA7D8B" w:rsidRPr="00C04CFA" w14:paraId="0D14BA9F" w14:textId="77777777" w:rsidTr="0EE6037A">
        <w:tc>
          <w:tcPr>
            <w:tcW w:w="8382" w:type="dxa"/>
            <w:gridSpan w:val="2"/>
          </w:tcPr>
          <w:p w14:paraId="101E937E" w14:textId="77777777" w:rsidR="00EA7D8B" w:rsidRPr="00C04CFA" w:rsidRDefault="005441D9">
            <w:pPr>
              <w:pStyle w:val="YourName"/>
              <w:framePr w:hSpace="0" w:wrap="auto" w:hAnchor="text" w:xAlign="left" w:yAlign="inline"/>
            </w:pPr>
            <w:r w:rsidRPr="00C04CFA">
              <w:t xml:space="preserve">Authored by: </w:t>
            </w:r>
            <w:r w:rsidR="00FE7085" w:rsidRPr="00C04CFA">
              <w:rPr>
                <w:lang w:val="de-DE"/>
              </w:rPr>
              <w:t>Übersicht</w:t>
            </w:r>
          </w:p>
        </w:tc>
        <w:tc>
          <w:tcPr>
            <w:tcW w:w="258" w:type="dxa"/>
          </w:tcPr>
          <w:p w14:paraId="53128261" w14:textId="77777777" w:rsidR="00EA7D8B" w:rsidRPr="00C04CFA" w:rsidRDefault="00EA7D8B">
            <w:pPr>
              <w:pStyle w:val="YourName"/>
              <w:framePr w:hSpace="0" w:wrap="auto" w:hAnchor="text" w:xAlign="left" w:yAlign="inline"/>
            </w:pPr>
          </w:p>
        </w:tc>
      </w:tr>
      <w:tr w:rsidR="00EA7D8B" w:rsidRPr="00C04CFA" w14:paraId="62486C05" w14:textId="77777777" w:rsidTr="0EE6037A">
        <w:tc>
          <w:tcPr>
            <w:tcW w:w="8382" w:type="dxa"/>
            <w:gridSpan w:val="2"/>
          </w:tcPr>
          <w:p w14:paraId="4101652C" w14:textId="77777777" w:rsidR="00EA7D8B" w:rsidRPr="00C04CFA" w:rsidRDefault="00EA7D8B">
            <w:pPr>
              <w:spacing w:before="100" w:beforeAutospacing="1" w:after="100" w:afterAutospacing="1"/>
            </w:pPr>
          </w:p>
        </w:tc>
        <w:tc>
          <w:tcPr>
            <w:tcW w:w="258" w:type="dxa"/>
          </w:tcPr>
          <w:p w14:paraId="4B99056E" w14:textId="77777777" w:rsidR="00EA7D8B" w:rsidRPr="00C04CFA" w:rsidRDefault="00EA7D8B">
            <w:pPr>
              <w:spacing w:before="100" w:beforeAutospacing="1" w:after="100" w:afterAutospacing="1"/>
            </w:pPr>
          </w:p>
        </w:tc>
      </w:tr>
    </w:tbl>
    <w:p w14:paraId="1299C43A" w14:textId="77777777" w:rsidR="00EA7D8B" w:rsidRDefault="005441D9">
      <w:r>
        <w:br w:type="page"/>
      </w:r>
    </w:p>
    <w:p w14:paraId="4ACDEC05" w14:textId="77777777" w:rsidR="00EA7D8B" w:rsidRDefault="00FE7085">
      <w:pPr>
        <w:pStyle w:val="Titel"/>
      </w:pPr>
      <w:proofErr w:type="spellStart"/>
      <w:r>
        <w:lastRenderedPageBreak/>
        <w:t>Projekt</w:t>
      </w:r>
      <w:proofErr w:type="spellEnd"/>
      <w:r>
        <w:t xml:space="preserve"> </w:t>
      </w:r>
    </w:p>
    <w:p w14:paraId="39B6B1D1" w14:textId="77777777" w:rsidR="00C04CFA" w:rsidRDefault="00EA4E80">
      <w:pPr>
        <w:pStyle w:val="DocumentSubtitle"/>
      </w:pPr>
      <w:r w:rsidRPr="00FE7085">
        <w:t xml:space="preserve">    </w:t>
      </w:r>
    </w:p>
    <w:p w14:paraId="406425CA" w14:textId="77777777" w:rsidR="00C04CFA" w:rsidRDefault="00C04CFA">
      <w:pPr>
        <w:pStyle w:val="Gitternetztabelle31"/>
      </w:pPr>
      <w:r>
        <w:t>Contents</w:t>
      </w:r>
    </w:p>
    <w:p w14:paraId="1BEC2EE9" w14:textId="77777777" w:rsidR="008439A9" w:rsidRPr="008439A9" w:rsidRDefault="00C04CFA">
      <w:pPr>
        <w:pStyle w:val="Verzeichnis1"/>
        <w:tabs>
          <w:tab w:val="left" w:pos="440"/>
          <w:tab w:val="right" w:leader="dot" w:pos="8630"/>
        </w:tabs>
        <w:rPr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</w:instrText>
      </w:r>
      <w:r w:rsidR="009808A6">
        <w:instrText>TOC</w:instrText>
      </w:r>
      <w:r>
        <w:instrText xml:space="preserve"> \o "1-3" \h \z \u </w:instrText>
      </w:r>
      <w:r>
        <w:fldChar w:fldCharType="separate"/>
      </w:r>
      <w:hyperlink w:anchor="_Toc528220584" w:history="1">
        <w:r w:rsidR="008439A9" w:rsidRPr="001A73D6">
          <w:rPr>
            <w:rStyle w:val="Hyperlink"/>
            <w:noProof/>
            <w:lang w:val="de-DE"/>
          </w:rPr>
          <w:t>1</w:t>
        </w:r>
        <w:r w:rsidR="008439A9" w:rsidRPr="008439A9">
          <w:rPr>
            <w:noProof/>
            <w:sz w:val="24"/>
            <w:szCs w:val="24"/>
            <w:lang w:val="de-DE" w:eastAsia="de-DE"/>
          </w:rPr>
          <w:tab/>
        </w:r>
        <w:r w:rsidR="008439A9" w:rsidRPr="001A73D6">
          <w:rPr>
            <w:rStyle w:val="Hyperlink"/>
            <w:noProof/>
            <w:lang w:val="de-DE"/>
          </w:rPr>
          <w:t>Übersicht</w:t>
        </w:r>
        <w:r w:rsidR="008439A9">
          <w:rPr>
            <w:noProof/>
            <w:webHidden/>
          </w:rPr>
          <w:tab/>
        </w:r>
        <w:r w:rsidR="008439A9">
          <w:rPr>
            <w:noProof/>
            <w:webHidden/>
          </w:rPr>
          <w:fldChar w:fldCharType="begin"/>
        </w:r>
        <w:r w:rsidR="008439A9">
          <w:rPr>
            <w:noProof/>
            <w:webHidden/>
          </w:rPr>
          <w:instrText xml:space="preserve"> PAGEREF _Toc528220584 \h </w:instrText>
        </w:r>
        <w:r w:rsidR="008439A9">
          <w:rPr>
            <w:noProof/>
            <w:webHidden/>
          </w:rPr>
        </w:r>
        <w:r w:rsidR="008439A9">
          <w:rPr>
            <w:noProof/>
            <w:webHidden/>
          </w:rPr>
          <w:fldChar w:fldCharType="separate"/>
        </w:r>
        <w:r w:rsidR="008439A9">
          <w:rPr>
            <w:noProof/>
            <w:webHidden/>
          </w:rPr>
          <w:t>2</w:t>
        </w:r>
        <w:r w:rsidR="008439A9">
          <w:rPr>
            <w:noProof/>
            <w:webHidden/>
          </w:rPr>
          <w:fldChar w:fldCharType="end"/>
        </w:r>
      </w:hyperlink>
    </w:p>
    <w:p w14:paraId="4123A1BF" w14:textId="77777777" w:rsidR="008439A9" w:rsidRPr="008439A9" w:rsidRDefault="00875EAE">
      <w:pPr>
        <w:pStyle w:val="Verzeichnis2"/>
        <w:tabs>
          <w:tab w:val="left" w:pos="960"/>
          <w:tab w:val="right" w:leader="dot" w:pos="8630"/>
        </w:tabs>
        <w:rPr>
          <w:noProof/>
          <w:sz w:val="24"/>
          <w:szCs w:val="24"/>
          <w:lang w:val="de-DE" w:eastAsia="de-DE"/>
        </w:rPr>
      </w:pPr>
      <w:hyperlink w:anchor="_Toc528220585" w:history="1">
        <w:r w:rsidR="008439A9" w:rsidRPr="001A73D6">
          <w:rPr>
            <w:rStyle w:val="Hyperlink"/>
            <w:noProof/>
            <w:lang w:val="de-DE"/>
          </w:rPr>
          <w:t>1.1</w:t>
        </w:r>
        <w:r w:rsidR="008439A9" w:rsidRPr="008439A9">
          <w:rPr>
            <w:noProof/>
            <w:sz w:val="24"/>
            <w:szCs w:val="24"/>
            <w:lang w:val="de-DE" w:eastAsia="de-DE"/>
          </w:rPr>
          <w:tab/>
        </w:r>
        <w:r w:rsidR="008439A9" w:rsidRPr="001A73D6">
          <w:rPr>
            <w:rStyle w:val="Hyperlink"/>
            <w:noProof/>
            <w:lang w:val="de-DE"/>
          </w:rPr>
          <w:t>Projektübersicht</w:t>
        </w:r>
        <w:r w:rsidR="008439A9">
          <w:rPr>
            <w:noProof/>
            <w:webHidden/>
          </w:rPr>
          <w:tab/>
        </w:r>
        <w:r w:rsidR="008439A9">
          <w:rPr>
            <w:noProof/>
            <w:webHidden/>
          </w:rPr>
          <w:fldChar w:fldCharType="begin"/>
        </w:r>
        <w:r w:rsidR="008439A9">
          <w:rPr>
            <w:noProof/>
            <w:webHidden/>
          </w:rPr>
          <w:instrText xml:space="preserve"> PAGEREF _Toc528220585 \h </w:instrText>
        </w:r>
        <w:r w:rsidR="008439A9">
          <w:rPr>
            <w:noProof/>
            <w:webHidden/>
          </w:rPr>
        </w:r>
        <w:r w:rsidR="008439A9">
          <w:rPr>
            <w:noProof/>
            <w:webHidden/>
          </w:rPr>
          <w:fldChar w:fldCharType="separate"/>
        </w:r>
        <w:r w:rsidR="008439A9">
          <w:rPr>
            <w:noProof/>
            <w:webHidden/>
          </w:rPr>
          <w:t>2</w:t>
        </w:r>
        <w:r w:rsidR="008439A9">
          <w:rPr>
            <w:noProof/>
            <w:webHidden/>
          </w:rPr>
          <w:fldChar w:fldCharType="end"/>
        </w:r>
      </w:hyperlink>
    </w:p>
    <w:p w14:paraId="54E9E6F6" w14:textId="77777777" w:rsidR="008439A9" w:rsidRPr="008439A9" w:rsidRDefault="00875EAE">
      <w:pPr>
        <w:pStyle w:val="Verzeichnis2"/>
        <w:tabs>
          <w:tab w:val="left" w:pos="960"/>
          <w:tab w:val="right" w:leader="dot" w:pos="8630"/>
        </w:tabs>
        <w:rPr>
          <w:noProof/>
          <w:sz w:val="24"/>
          <w:szCs w:val="24"/>
          <w:lang w:val="de-DE" w:eastAsia="de-DE"/>
        </w:rPr>
      </w:pPr>
      <w:hyperlink w:anchor="_Toc528220586" w:history="1">
        <w:r w:rsidR="008439A9" w:rsidRPr="001A73D6">
          <w:rPr>
            <w:rStyle w:val="Hyperlink"/>
            <w:noProof/>
            <w:lang w:val="de-DE"/>
          </w:rPr>
          <w:t>1.2</w:t>
        </w:r>
        <w:r w:rsidR="008439A9" w:rsidRPr="008439A9">
          <w:rPr>
            <w:noProof/>
            <w:sz w:val="24"/>
            <w:szCs w:val="24"/>
            <w:lang w:val="de-DE" w:eastAsia="de-DE"/>
          </w:rPr>
          <w:tab/>
        </w:r>
        <w:r w:rsidR="008439A9" w:rsidRPr="001A73D6">
          <w:rPr>
            <w:rStyle w:val="Hyperlink"/>
            <w:noProof/>
            <w:lang w:val="de-DE"/>
          </w:rPr>
          <w:t>Rahmenbedingungen</w:t>
        </w:r>
        <w:r w:rsidR="008439A9">
          <w:rPr>
            <w:noProof/>
            <w:webHidden/>
          </w:rPr>
          <w:tab/>
        </w:r>
        <w:r w:rsidR="008439A9">
          <w:rPr>
            <w:noProof/>
            <w:webHidden/>
          </w:rPr>
          <w:fldChar w:fldCharType="begin"/>
        </w:r>
        <w:r w:rsidR="008439A9">
          <w:rPr>
            <w:noProof/>
            <w:webHidden/>
          </w:rPr>
          <w:instrText xml:space="preserve"> PAGEREF _Toc528220586 \h </w:instrText>
        </w:r>
        <w:r w:rsidR="008439A9">
          <w:rPr>
            <w:noProof/>
            <w:webHidden/>
          </w:rPr>
        </w:r>
        <w:r w:rsidR="008439A9">
          <w:rPr>
            <w:noProof/>
            <w:webHidden/>
          </w:rPr>
          <w:fldChar w:fldCharType="separate"/>
        </w:r>
        <w:r w:rsidR="008439A9">
          <w:rPr>
            <w:noProof/>
            <w:webHidden/>
          </w:rPr>
          <w:t>2</w:t>
        </w:r>
        <w:r w:rsidR="008439A9">
          <w:rPr>
            <w:noProof/>
            <w:webHidden/>
          </w:rPr>
          <w:fldChar w:fldCharType="end"/>
        </w:r>
      </w:hyperlink>
    </w:p>
    <w:p w14:paraId="065F8C53" w14:textId="77777777" w:rsidR="008439A9" w:rsidRPr="008439A9" w:rsidRDefault="00875EAE">
      <w:pPr>
        <w:pStyle w:val="Verzeichnis2"/>
        <w:tabs>
          <w:tab w:val="left" w:pos="960"/>
          <w:tab w:val="right" w:leader="dot" w:pos="8630"/>
        </w:tabs>
        <w:rPr>
          <w:noProof/>
          <w:sz w:val="24"/>
          <w:szCs w:val="24"/>
          <w:lang w:val="de-DE" w:eastAsia="de-DE"/>
        </w:rPr>
      </w:pPr>
      <w:hyperlink w:anchor="_Toc528220587" w:history="1">
        <w:r w:rsidR="008439A9" w:rsidRPr="001A73D6">
          <w:rPr>
            <w:rStyle w:val="Hyperlink"/>
            <w:noProof/>
            <w:lang w:val="de-DE"/>
          </w:rPr>
          <w:t>1.3</w:t>
        </w:r>
        <w:r w:rsidR="008439A9" w:rsidRPr="008439A9">
          <w:rPr>
            <w:noProof/>
            <w:sz w:val="24"/>
            <w:szCs w:val="24"/>
            <w:lang w:val="de-DE" w:eastAsia="de-DE"/>
          </w:rPr>
          <w:tab/>
        </w:r>
        <w:r w:rsidR="008439A9" w:rsidRPr="001A73D6">
          <w:rPr>
            <w:rStyle w:val="Hyperlink"/>
            <w:noProof/>
            <w:lang w:val="de-DE"/>
          </w:rPr>
          <w:t>Projektbeteiligte</w:t>
        </w:r>
        <w:r w:rsidR="008439A9">
          <w:rPr>
            <w:noProof/>
            <w:webHidden/>
          </w:rPr>
          <w:tab/>
        </w:r>
        <w:r w:rsidR="008439A9">
          <w:rPr>
            <w:noProof/>
            <w:webHidden/>
          </w:rPr>
          <w:fldChar w:fldCharType="begin"/>
        </w:r>
        <w:r w:rsidR="008439A9">
          <w:rPr>
            <w:noProof/>
            <w:webHidden/>
          </w:rPr>
          <w:instrText xml:space="preserve"> PAGEREF _Toc528220587 \h </w:instrText>
        </w:r>
        <w:r w:rsidR="008439A9">
          <w:rPr>
            <w:noProof/>
            <w:webHidden/>
          </w:rPr>
        </w:r>
        <w:r w:rsidR="008439A9">
          <w:rPr>
            <w:noProof/>
            <w:webHidden/>
          </w:rPr>
          <w:fldChar w:fldCharType="separate"/>
        </w:r>
        <w:r w:rsidR="008439A9">
          <w:rPr>
            <w:noProof/>
            <w:webHidden/>
          </w:rPr>
          <w:t>3</w:t>
        </w:r>
        <w:r w:rsidR="008439A9">
          <w:rPr>
            <w:noProof/>
            <w:webHidden/>
          </w:rPr>
          <w:fldChar w:fldCharType="end"/>
        </w:r>
      </w:hyperlink>
    </w:p>
    <w:p w14:paraId="59EDA558" w14:textId="77777777" w:rsidR="008439A9" w:rsidRPr="008439A9" w:rsidRDefault="00875EAE">
      <w:pPr>
        <w:pStyle w:val="Verzeichnis1"/>
        <w:tabs>
          <w:tab w:val="left" w:pos="440"/>
          <w:tab w:val="right" w:leader="dot" w:pos="8630"/>
        </w:tabs>
        <w:rPr>
          <w:noProof/>
          <w:sz w:val="24"/>
          <w:szCs w:val="24"/>
          <w:lang w:val="de-DE" w:eastAsia="de-DE"/>
        </w:rPr>
      </w:pPr>
      <w:hyperlink w:anchor="_Toc528220588" w:history="1">
        <w:r w:rsidR="008439A9" w:rsidRPr="001A73D6">
          <w:rPr>
            <w:rStyle w:val="Hyperlink"/>
            <w:noProof/>
            <w:lang w:val="de-DE"/>
          </w:rPr>
          <w:t>2</w:t>
        </w:r>
        <w:r w:rsidR="008439A9" w:rsidRPr="008439A9">
          <w:rPr>
            <w:noProof/>
            <w:sz w:val="24"/>
            <w:szCs w:val="24"/>
            <w:lang w:val="de-DE" w:eastAsia="de-DE"/>
          </w:rPr>
          <w:tab/>
        </w:r>
        <w:r w:rsidR="008439A9" w:rsidRPr="001A73D6">
          <w:rPr>
            <w:rStyle w:val="Hyperlink"/>
            <w:noProof/>
            <w:lang w:val="de-DE"/>
          </w:rPr>
          <w:t>Funktionelle Anforderungen</w:t>
        </w:r>
        <w:r w:rsidR="008439A9">
          <w:rPr>
            <w:noProof/>
            <w:webHidden/>
          </w:rPr>
          <w:tab/>
        </w:r>
        <w:r w:rsidR="008439A9">
          <w:rPr>
            <w:noProof/>
            <w:webHidden/>
          </w:rPr>
          <w:fldChar w:fldCharType="begin"/>
        </w:r>
        <w:r w:rsidR="008439A9">
          <w:rPr>
            <w:noProof/>
            <w:webHidden/>
          </w:rPr>
          <w:instrText xml:space="preserve"> PAGEREF _Toc528220588 \h </w:instrText>
        </w:r>
        <w:r w:rsidR="008439A9">
          <w:rPr>
            <w:noProof/>
            <w:webHidden/>
          </w:rPr>
        </w:r>
        <w:r w:rsidR="008439A9">
          <w:rPr>
            <w:noProof/>
            <w:webHidden/>
          </w:rPr>
          <w:fldChar w:fldCharType="separate"/>
        </w:r>
        <w:r w:rsidR="008439A9">
          <w:rPr>
            <w:noProof/>
            <w:webHidden/>
          </w:rPr>
          <w:t>3</w:t>
        </w:r>
        <w:r w:rsidR="008439A9">
          <w:rPr>
            <w:noProof/>
            <w:webHidden/>
          </w:rPr>
          <w:fldChar w:fldCharType="end"/>
        </w:r>
      </w:hyperlink>
    </w:p>
    <w:p w14:paraId="60667213" w14:textId="77777777" w:rsidR="008439A9" w:rsidRPr="008439A9" w:rsidRDefault="00875EAE">
      <w:pPr>
        <w:pStyle w:val="Verzeichnis1"/>
        <w:tabs>
          <w:tab w:val="left" w:pos="440"/>
          <w:tab w:val="right" w:leader="dot" w:pos="8630"/>
        </w:tabs>
        <w:rPr>
          <w:noProof/>
          <w:sz w:val="24"/>
          <w:szCs w:val="24"/>
          <w:lang w:val="de-DE" w:eastAsia="de-DE"/>
        </w:rPr>
      </w:pPr>
      <w:hyperlink w:anchor="_Toc528220589" w:history="1">
        <w:r w:rsidR="008439A9" w:rsidRPr="001A73D6">
          <w:rPr>
            <w:rStyle w:val="Hyperlink"/>
            <w:noProof/>
            <w:lang w:val="de-DE"/>
          </w:rPr>
          <w:t>3</w:t>
        </w:r>
        <w:r w:rsidR="008439A9" w:rsidRPr="008439A9">
          <w:rPr>
            <w:noProof/>
            <w:sz w:val="24"/>
            <w:szCs w:val="24"/>
            <w:lang w:val="de-DE" w:eastAsia="de-DE"/>
          </w:rPr>
          <w:tab/>
        </w:r>
        <w:r w:rsidR="008439A9" w:rsidRPr="001A73D6">
          <w:rPr>
            <w:rStyle w:val="Hyperlink"/>
            <w:noProof/>
            <w:lang w:val="de-DE"/>
          </w:rPr>
          <w:t>Technische Anforderungen</w:t>
        </w:r>
        <w:r w:rsidR="008439A9">
          <w:rPr>
            <w:noProof/>
            <w:webHidden/>
          </w:rPr>
          <w:tab/>
        </w:r>
        <w:r w:rsidR="008439A9">
          <w:rPr>
            <w:noProof/>
            <w:webHidden/>
          </w:rPr>
          <w:fldChar w:fldCharType="begin"/>
        </w:r>
        <w:r w:rsidR="008439A9">
          <w:rPr>
            <w:noProof/>
            <w:webHidden/>
          </w:rPr>
          <w:instrText xml:space="preserve"> PAGEREF _Toc528220589 \h </w:instrText>
        </w:r>
        <w:r w:rsidR="008439A9">
          <w:rPr>
            <w:noProof/>
            <w:webHidden/>
          </w:rPr>
        </w:r>
        <w:r w:rsidR="008439A9">
          <w:rPr>
            <w:noProof/>
            <w:webHidden/>
          </w:rPr>
          <w:fldChar w:fldCharType="separate"/>
        </w:r>
        <w:r w:rsidR="008439A9">
          <w:rPr>
            <w:noProof/>
            <w:webHidden/>
          </w:rPr>
          <w:t>3</w:t>
        </w:r>
        <w:r w:rsidR="008439A9">
          <w:rPr>
            <w:noProof/>
            <w:webHidden/>
          </w:rPr>
          <w:fldChar w:fldCharType="end"/>
        </w:r>
      </w:hyperlink>
    </w:p>
    <w:p w14:paraId="241EEBDE" w14:textId="77777777" w:rsidR="008439A9" w:rsidRPr="008439A9" w:rsidRDefault="00875EAE">
      <w:pPr>
        <w:pStyle w:val="Verzeichnis1"/>
        <w:tabs>
          <w:tab w:val="left" w:pos="440"/>
          <w:tab w:val="right" w:leader="dot" w:pos="8630"/>
        </w:tabs>
        <w:rPr>
          <w:noProof/>
          <w:sz w:val="24"/>
          <w:szCs w:val="24"/>
          <w:lang w:val="de-DE" w:eastAsia="de-DE"/>
        </w:rPr>
      </w:pPr>
      <w:hyperlink w:anchor="_Toc528220590" w:history="1">
        <w:r w:rsidR="008439A9" w:rsidRPr="001A73D6">
          <w:rPr>
            <w:rStyle w:val="Hyperlink"/>
            <w:noProof/>
            <w:lang w:val="de-DE"/>
          </w:rPr>
          <w:t>4</w:t>
        </w:r>
        <w:r w:rsidR="008439A9" w:rsidRPr="008439A9">
          <w:rPr>
            <w:noProof/>
            <w:sz w:val="24"/>
            <w:szCs w:val="24"/>
            <w:lang w:val="de-DE" w:eastAsia="de-DE"/>
          </w:rPr>
          <w:tab/>
        </w:r>
        <w:r w:rsidR="008439A9" w:rsidRPr="001A73D6">
          <w:rPr>
            <w:rStyle w:val="Hyperlink"/>
            <w:noProof/>
            <w:lang w:val="de-DE"/>
          </w:rPr>
          <w:t>Anforderungen an die Anwendungsschnittstelle</w:t>
        </w:r>
        <w:r w:rsidR="008439A9">
          <w:rPr>
            <w:noProof/>
            <w:webHidden/>
          </w:rPr>
          <w:tab/>
        </w:r>
        <w:r w:rsidR="008439A9">
          <w:rPr>
            <w:noProof/>
            <w:webHidden/>
          </w:rPr>
          <w:fldChar w:fldCharType="begin"/>
        </w:r>
        <w:r w:rsidR="008439A9">
          <w:rPr>
            <w:noProof/>
            <w:webHidden/>
          </w:rPr>
          <w:instrText xml:space="preserve"> PAGEREF _Toc528220590 \h </w:instrText>
        </w:r>
        <w:r w:rsidR="008439A9">
          <w:rPr>
            <w:noProof/>
            <w:webHidden/>
          </w:rPr>
        </w:r>
        <w:r w:rsidR="008439A9">
          <w:rPr>
            <w:noProof/>
            <w:webHidden/>
          </w:rPr>
          <w:fldChar w:fldCharType="separate"/>
        </w:r>
        <w:r w:rsidR="008439A9">
          <w:rPr>
            <w:noProof/>
            <w:webHidden/>
          </w:rPr>
          <w:t>3</w:t>
        </w:r>
        <w:r w:rsidR="008439A9">
          <w:rPr>
            <w:noProof/>
            <w:webHidden/>
          </w:rPr>
          <w:fldChar w:fldCharType="end"/>
        </w:r>
      </w:hyperlink>
    </w:p>
    <w:p w14:paraId="2A10A7D2" w14:textId="77777777" w:rsidR="008439A9" w:rsidRPr="008439A9" w:rsidRDefault="00875EAE">
      <w:pPr>
        <w:pStyle w:val="Verzeichnis1"/>
        <w:tabs>
          <w:tab w:val="left" w:pos="440"/>
          <w:tab w:val="right" w:leader="dot" w:pos="8630"/>
        </w:tabs>
        <w:rPr>
          <w:noProof/>
          <w:sz w:val="24"/>
          <w:szCs w:val="24"/>
          <w:lang w:val="de-DE" w:eastAsia="de-DE"/>
        </w:rPr>
      </w:pPr>
      <w:hyperlink w:anchor="_Toc528220591" w:history="1">
        <w:r w:rsidR="008439A9" w:rsidRPr="001A73D6">
          <w:rPr>
            <w:rStyle w:val="Hyperlink"/>
            <w:noProof/>
            <w:lang w:val="de-DE"/>
          </w:rPr>
          <w:t>5</w:t>
        </w:r>
        <w:r w:rsidR="008439A9" w:rsidRPr="008439A9">
          <w:rPr>
            <w:noProof/>
            <w:sz w:val="24"/>
            <w:szCs w:val="24"/>
            <w:lang w:val="de-DE" w:eastAsia="de-DE"/>
          </w:rPr>
          <w:tab/>
        </w:r>
        <w:r w:rsidR="008439A9" w:rsidRPr="001A73D6">
          <w:rPr>
            <w:rStyle w:val="Hyperlink"/>
            <w:noProof/>
            <w:lang w:val="de-DE"/>
          </w:rPr>
          <w:t>Sonstiges</w:t>
        </w:r>
        <w:r w:rsidR="008439A9">
          <w:rPr>
            <w:noProof/>
            <w:webHidden/>
          </w:rPr>
          <w:tab/>
        </w:r>
        <w:r w:rsidR="008439A9">
          <w:rPr>
            <w:noProof/>
            <w:webHidden/>
          </w:rPr>
          <w:fldChar w:fldCharType="begin"/>
        </w:r>
        <w:r w:rsidR="008439A9">
          <w:rPr>
            <w:noProof/>
            <w:webHidden/>
          </w:rPr>
          <w:instrText xml:space="preserve"> PAGEREF _Toc528220591 \h </w:instrText>
        </w:r>
        <w:r w:rsidR="008439A9">
          <w:rPr>
            <w:noProof/>
            <w:webHidden/>
          </w:rPr>
        </w:r>
        <w:r w:rsidR="008439A9">
          <w:rPr>
            <w:noProof/>
            <w:webHidden/>
          </w:rPr>
          <w:fldChar w:fldCharType="separate"/>
        </w:r>
        <w:r w:rsidR="008439A9">
          <w:rPr>
            <w:noProof/>
            <w:webHidden/>
          </w:rPr>
          <w:t>3</w:t>
        </w:r>
        <w:r w:rsidR="008439A9">
          <w:rPr>
            <w:noProof/>
            <w:webHidden/>
          </w:rPr>
          <w:fldChar w:fldCharType="end"/>
        </w:r>
      </w:hyperlink>
    </w:p>
    <w:p w14:paraId="7225701F" w14:textId="77777777" w:rsidR="008439A9" w:rsidRPr="008439A9" w:rsidRDefault="00875EAE">
      <w:pPr>
        <w:pStyle w:val="Verzeichnis2"/>
        <w:tabs>
          <w:tab w:val="left" w:pos="960"/>
          <w:tab w:val="right" w:leader="dot" w:pos="8630"/>
        </w:tabs>
        <w:rPr>
          <w:noProof/>
          <w:sz w:val="24"/>
          <w:szCs w:val="24"/>
          <w:lang w:val="de-DE" w:eastAsia="de-DE"/>
        </w:rPr>
      </w:pPr>
      <w:hyperlink w:anchor="_Toc528220592" w:history="1">
        <w:r w:rsidR="008439A9" w:rsidRPr="001A73D6">
          <w:rPr>
            <w:rStyle w:val="Hyperlink"/>
            <w:noProof/>
            <w:lang w:val="de-DE"/>
          </w:rPr>
          <w:t>5.1</w:t>
        </w:r>
        <w:r w:rsidR="008439A9" w:rsidRPr="008439A9">
          <w:rPr>
            <w:noProof/>
            <w:sz w:val="24"/>
            <w:szCs w:val="24"/>
            <w:lang w:val="de-DE" w:eastAsia="de-DE"/>
          </w:rPr>
          <w:tab/>
        </w:r>
        <w:r w:rsidR="008439A9" w:rsidRPr="001A73D6">
          <w:rPr>
            <w:rStyle w:val="Hyperlink"/>
            <w:noProof/>
            <w:lang w:val="de-DE"/>
          </w:rPr>
          <w:t>Zusätzliche Anforderungen</w:t>
        </w:r>
        <w:r w:rsidR="008439A9">
          <w:rPr>
            <w:noProof/>
            <w:webHidden/>
          </w:rPr>
          <w:tab/>
        </w:r>
        <w:r w:rsidR="008439A9">
          <w:rPr>
            <w:noProof/>
            <w:webHidden/>
          </w:rPr>
          <w:fldChar w:fldCharType="begin"/>
        </w:r>
        <w:r w:rsidR="008439A9">
          <w:rPr>
            <w:noProof/>
            <w:webHidden/>
          </w:rPr>
          <w:instrText xml:space="preserve"> PAGEREF _Toc528220592 \h </w:instrText>
        </w:r>
        <w:r w:rsidR="008439A9">
          <w:rPr>
            <w:noProof/>
            <w:webHidden/>
          </w:rPr>
        </w:r>
        <w:r w:rsidR="008439A9">
          <w:rPr>
            <w:noProof/>
            <w:webHidden/>
          </w:rPr>
          <w:fldChar w:fldCharType="separate"/>
        </w:r>
        <w:r w:rsidR="008439A9">
          <w:rPr>
            <w:noProof/>
            <w:webHidden/>
          </w:rPr>
          <w:t>3</w:t>
        </w:r>
        <w:r w:rsidR="008439A9">
          <w:rPr>
            <w:noProof/>
            <w:webHidden/>
          </w:rPr>
          <w:fldChar w:fldCharType="end"/>
        </w:r>
      </w:hyperlink>
    </w:p>
    <w:p w14:paraId="6250DC69" w14:textId="77777777" w:rsidR="008439A9" w:rsidRPr="008439A9" w:rsidRDefault="00875EAE">
      <w:pPr>
        <w:pStyle w:val="Verzeichnis2"/>
        <w:tabs>
          <w:tab w:val="left" w:pos="960"/>
          <w:tab w:val="right" w:leader="dot" w:pos="8630"/>
        </w:tabs>
        <w:rPr>
          <w:noProof/>
          <w:sz w:val="24"/>
          <w:szCs w:val="24"/>
          <w:lang w:val="de-DE" w:eastAsia="de-DE"/>
        </w:rPr>
      </w:pPr>
      <w:hyperlink w:anchor="_Toc528220593" w:history="1">
        <w:r w:rsidR="008439A9" w:rsidRPr="001A73D6">
          <w:rPr>
            <w:rStyle w:val="Hyperlink"/>
            <w:noProof/>
            <w:lang w:val="de-DE"/>
          </w:rPr>
          <w:t>5.2</w:t>
        </w:r>
        <w:r w:rsidR="008439A9" w:rsidRPr="008439A9">
          <w:rPr>
            <w:noProof/>
            <w:sz w:val="24"/>
            <w:szCs w:val="24"/>
            <w:lang w:val="de-DE" w:eastAsia="de-DE"/>
          </w:rPr>
          <w:tab/>
        </w:r>
        <w:r w:rsidR="008439A9" w:rsidRPr="001A73D6">
          <w:rPr>
            <w:rStyle w:val="Hyperlink"/>
            <w:noProof/>
            <w:lang w:val="de-DE"/>
          </w:rPr>
          <w:t>Organisation</w:t>
        </w:r>
        <w:r w:rsidR="008439A9">
          <w:rPr>
            <w:noProof/>
            <w:webHidden/>
          </w:rPr>
          <w:tab/>
        </w:r>
        <w:r w:rsidR="008439A9">
          <w:rPr>
            <w:noProof/>
            <w:webHidden/>
          </w:rPr>
          <w:fldChar w:fldCharType="begin"/>
        </w:r>
        <w:r w:rsidR="008439A9">
          <w:rPr>
            <w:noProof/>
            <w:webHidden/>
          </w:rPr>
          <w:instrText xml:space="preserve"> PAGEREF _Toc528220593 \h </w:instrText>
        </w:r>
        <w:r w:rsidR="008439A9">
          <w:rPr>
            <w:noProof/>
            <w:webHidden/>
          </w:rPr>
        </w:r>
        <w:r w:rsidR="008439A9">
          <w:rPr>
            <w:noProof/>
            <w:webHidden/>
          </w:rPr>
          <w:fldChar w:fldCharType="separate"/>
        </w:r>
        <w:r w:rsidR="008439A9">
          <w:rPr>
            <w:noProof/>
            <w:webHidden/>
          </w:rPr>
          <w:t>4</w:t>
        </w:r>
        <w:r w:rsidR="008439A9">
          <w:rPr>
            <w:noProof/>
            <w:webHidden/>
          </w:rPr>
          <w:fldChar w:fldCharType="end"/>
        </w:r>
      </w:hyperlink>
    </w:p>
    <w:p w14:paraId="4DDBEF00" w14:textId="77777777" w:rsidR="00C04CFA" w:rsidRDefault="00C04CFA">
      <w:r>
        <w:fldChar w:fldCharType="end"/>
      </w:r>
    </w:p>
    <w:p w14:paraId="3461D779" w14:textId="77777777" w:rsidR="00EA7D8B" w:rsidRDefault="00EA7D8B">
      <w:pPr>
        <w:pStyle w:val="DocumentSubtitle"/>
      </w:pPr>
    </w:p>
    <w:p w14:paraId="18FAC072" w14:textId="77777777" w:rsidR="00EA7D8B" w:rsidRPr="008439A9" w:rsidRDefault="00FE7085" w:rsidP="008439A9">
      <w:pPr>
        <w:pStyle w:val="berschrift1"/>
        <w:rPr>
          <w:lang w:val="de-DE"/>
        </w:rPr>
      </w:pPr>
      <w:bookmarkStart w:id="0" w:name="_Toc528220584"/>
      <w:r w:rsidRPr="008439A9">
        <w:rPr>
          <w:lang w:val="de-DE"/>
        </w:rPr>
        <w:t>Übersicht</w:t>
      </w:r>
      <w:bookmarkEnd w:id="0"/>
    </w:p>
    <w:p w14:paraId="1FCD07C3" w14:textId="7BCD671B" w:rsidR="008439A9" w:rsidRDefault="008439A9" w:rsidP="0EE6037A">
      <w:pPr>
        <w:pStyle w:val="berschrift2"/>
        <w:rPr>
          <w:lang w:val="de-DE"/>
        </w:rPr>
      </w:pPr>
      <w:bookmarkStart w:id="1" w:name="_Toc528220585"/>
      <w:r w:rsidRPr="0EE6037A">
        <w:rPr>
          <w:lang w:val="de-DE"/>
        </w:rPr>
        <w:t>Projektübersicht</w:t>
      </w:r>
      <w:bookmarkEnd w:id="1"/>
    </w:p>
    <w:p w14:paraId="302FF2EE" w14:textId="1ADAC493" w:rsidR="6C29DD82" w:rsidRDefault="6C29DD82" w:rsidP="0EE6037A">
      <w:pPr>
        <w:ind w:left="576"/>
        <w:rPr>
          <w:lang w:val="de-DE"/>
        </w:rPr>
      </w:pPr>
      <w:r w:rsidRPr="0EE6037A">
        <w:rPr>
          <w:lang w:val="de-DE"/>
        </w:rPr>
        <w:t xml:space="preserve">Auf der Grundarchitektur des vorgelegten </w:t>
      </w:r>
      <w:proofErr w:type="spellStart"/>
      <w:r w:rsidRPr="0EE6037A">
        <w:rPr>
          <w:lang w:val="de-DE"/>
        </w:rPr>
        <w:t>Wordspotter</w:t>
      </w:r>
      <w:proofErr w:type="spellEnd"/>
      <w:r w:rsidRPr="0EE6037A">
        <w:rPr>
          <w:lang w:val="de-DE"/>
        </w:rPr>
        <w:t xml:space="preserve"> soll eine </w:t>
      </w:r>
      <w:r w:rsidR="1C4C9435" w:rsidRPr="0EE6037A">
        <w:rPr>
          <w:lang w:val="de-DE"/>
        </w:rPr>
        <w:t xml:space="preserve">optisch </w:t>
      </w:r>
      <w:r>
        <w:tab/>
      </w:r>
      <w:r>
        <w:tab/>
      </w:r>
      <w:r w:rsidR="1C4C9435" w:rsidRPr="0EE6037A">
        <w:rPr>
          <w:lang w:val="de-DE"/>
        </w:rPr>
        <w:t>ansprechende und individuelle</w:t>
      </w:r>
      <w:r w:rsidRPr="0EE6037A">
        <w:rPr>
          <w:lang w:val="de-DE"/>
        </w:rPr>
        <w:t xml:space="preserve"> Webanwendung ents</w:t>
      </w:r>
      <w:r w:rsidR="74C9A7BF" w:rsidRPr="0EE6037A">
        <w:rPr>
          <w:lang w:val="de-DE"/>
        </w:rPr>
        <w:t>tehen</w:t>
      </w:r>
      <w:r w:rsidR="5CF1A334" w:rsidRPr="0EE6037A">
        <w:rPr>
          <w:lang w:val="de-DE"/>
        </w:rPr>
        <w:t>.</w:t>
      </w:r>
      <w:r w:rsidR="49813B7F" w:rsidRPr="0EE6037A">
        <w:rPr>
          <w:lang w:val="de-DE"/>
        </w:rPr>
        <w:t xml:space="preserve"> Ich habe es mir zum Ziel gesetzt ein textbasiertes Spiel zu erstellen. Dieses lotst d</w:t>
      </w:r>
      <w:r w:rsidR="50E1B299" w:rsidRPr="0EE6037A">
        <w:rPr>
          <w:lang w:val="de-DE"/>
        </w:rPr>
        <w:t xml:space="preserve">en Anwender auch durch das Labyrinth, in dem es an jeder Kreuzung den Nutzer </w:t>
      </w:r>
      <w:r w:rsidR="42E3B63C" w:rsidRPr="0EE6037A">
        <w:rPr>
          <w:lang w:val="de-DE"/>
        </w:rPr>
        <w:t>näheres über jede Richtung, in die man gehen kann, verrät.</w:t>
      </w:r>
    </w:p>
    <w:p w14:paraId="44257F01" w14:textId="265825C7" w:rsidR="0EE6037A" w:rsidRDefault="0EE6037A" w:rsidP="0EE6037A">
      <w:pPr>
        <w:ind w:left="576"/>
        <w:rPr>
          <w:lang w:val="de-DE"/>
        </w:rPr>
      </w:pPr>
    </w:p>
    <w:p w14:paraId="11DDB540" w14:textId="58EFE140" w:rsidR="0EE6037A" w:rsidRDefault="0EE6037A" w:rsidP="0EE6037A">
      <w:pPr>
        <w:ind w:left="576"/>
        <w:rPr>
          <w:lang w:val="de-DE"/>
        </w:rPr>
      </w:pPr>
    </w:p>
    <w:p w14:paraId="2D6C07BC" w14:textId="47631404" w:rsidR="0EE6037A" w:rsidRDefault="0EE6037A" w:rsidP="0EE6037A">
      <w:pPr>
        <w:ind w:left="576"/>
        <w:rPr>
          <w:lang w:val="de-DE"/>
        </w:rPr>
      </w:pPr>
    </w:p>
    <w:p w14:paraId="5B93E10B" w14:textId="31A9CE01" w:rsidR="0EE6037A" w:rsidRDefault="0EE6037A" w:rsidP="0EE6037A">
      <w:pPr>
        <w:ind w:left="576"/>
        <w:rPr>
          <w:lang w:val="de-DE"/>
        </w:rPr>
      </w:pPr>
    </w:p>
    <w:p w14:paraId="7E41D159" w14:textId="7D31FFF8" w:rsidR="0EE6037A" w:rsidRDefault="0EE6037A" w:rsidP="0EE6037A">
      <w:pPr>
        <w:ind w:left="576"/>
        <w:rPr>
          <w:lang w:val="de-DE"/>
        </w:rPr>
      </w:pPr>
    </w:p>
    <w:p w14:paraId="486DD169" w14:textId="77777777" w:rsidR="00FE7085" w:rsidRDefault="00FE7085" w:rsidP="00FE7085">
      <w:pPr>
        <w:pStyle w:val="berschrift2"/>
        <w:rPr>
          <w:lang w:val="de-DE"/>
        </w:rPr>
      </w:pPr>
      <w:bookmarkStart w:id="2" w:name="_Toc528220586"/>
      <w:r w:rsidRPr="0EE6037A">
        <w:rPr>
          <w:lang w:val="de-DE"/>
        </w:rPr>
        <w:t>Rahmenbedingungen</w:t>
      </w:r>
      <w:bookmarkEnd w:id="2"/>
    </w:p>
    <w:p w14:paraId="42A40D29" w14:textId="6014C847" w:rsidR="6056DBE4" w:rsidRDefault="6056DBE4" w:rsidP="0EE6037A">
      <w:pPr>
        <w:rPr>
          <w:lang w:val="de-DE"/>
        </w:rPr>
      </w:pPr>
      <w:r w:rsidRPr="0EE6037A">
        <w:rPr>
          <w:lang w:val="de-DE"/>
        </w:rPr>
        <w:t xml:space="preserve">Anwender sollen alle textbasierten Spielliebhaber sowie auch </w:t>
      </w:r>
      <w:proofErr w:type="spellStart"/>
      <w:r w:rsidRPr="0EE6037A">
        <w:rPr>
          <w:lang w:val="de-DE"/>
        </w:rPr>
        <w:t>Labyrinthdetektive</w:t>
      </w:r>
      <w:proofErr w:type="spellEnd"/>
      <w:r w:rsidRPr="0EE6037A">
        <w:rPr>
          <w:lang w:val="de-DE"/>
        </w:rPr>
        <w:t xml:space="preserve"> sein.</w:t>
      </w:r>
      <w:r w:rsidR="7A0A56E8" w:rsidRPr="0EE6037A">
        <w:rPr>
          <w:lang w:val="de-DE"/>
        </w:rPr>
        <w:t xml:space="preserve">  Die Geschichte lässt den Nutzer</w:t>
      </w:r>
      <w:r w:rsidR="6AF831A0" w:rsidRPr="0EE6037A">
        <w:rPr>
          <w:lang w:val="de-DE"/>
        </w:rPr>
        <w:t xml:space="preserve"> durch eine Geschichte durch das Labyrinth navigieren.</w:t>
      </w:r>
    </w:p>
    <w:p w14:paraId="0F1ED591" w14:textId="01207270" w:rsidR="725E96E4" w:rsidRDefault="725E96E4" w:rsidP="0EE6037A">
      <w:pPr>
        <w:rPr>
          <w:lang w:val="de-DE"/>
        </w:rPr>
      </w:pPr>
      <w:r w:rsidRPr="0EE6037A">
        <w:rPr>
          <w:lang w:val="de-DE"/>
        </w:rPr>
        <w:t xml:space="preserve">Es ist für PC- / </w:t>
      </w:r>
      <w:proofErr w:type="spellStart"/>
      <w:r w:rsidRPr="0EE6037A">
        <w:rPr>
          <w:lang w:val="de-DE"/>
        </w:rPr>
        <w:t>Laptopnutzer</w:t>
      </w:r>
      <w:proofErr w:type="spellEnd"/>
      <w:r w:rsidRPr="0EE6037A">
        <w:rPr>
          <w:lang w:val="de-DE"/>
        </w:rPr>
        <w:t xml:space="preserve"> gedacht.</w:t>
      </w:r>
    </w:p>
    <w:p w14:paraId="4F7B45BF" w14:textId="4B11D97B" w:rsidR="725E96E4" w:rsidRDefault="725E96E4" w:rsidP="0EE6037A">
      <w:pPr>
        <w:rPr>
          <w:lang w:val="de-DE"/>
        </w:rPr>
      </w:pPr>
      <w:r w:rsidRPr="0EE6037A">
        <w:rPr>
          <w:lang w:val="de-DE"/>
        </w:rPr>
        <w:t xml:space="preserve">Im Rahmen der Vorlesung Softwareengineering im </w:t>
      </w:r>
      <w:r w:rsidR="33AD9773" w:rsidRPr="0EE6037A">
        <w:rPr>
          <w:lang w:val="de-DE"/>
        </w:rPr>
        <w:t>5.Semester im Studiengang Medientechnik an der Technischen Hochschule in Deggendorf</w:t>
      </w:r>
      <w:r w:rsidRPr="0EE6037A">
        <w:rPr>
          <w:lang w:val="de-DE"/>
        </w:rPr>
        <w:t xml:space="preserve"> soll das Projekt als Leistungsnachweis dienen</w:t>
      </w:r>
      <w:r w:rsidR="7834E0E6" w:rsidRPr="0EE6037A">
        <w:rPr>
          <w:lang w:val="de-DE"/>
        </w:rPr>
        <w:t xml:space="preserve"> unter Aufsicht von Herrn Götz </w:t>
      </w:r>
      <w:proofErr w:type="spellStart"/>
      <w:r w:rsidR="7834E0E6" w:rsidRPr="0EE6037A">
        <w:rPr>
          <w:lang w:val="de-DE"/>
        </w:rPr>
        <w:t>Winterfeldt</w:t>
      </w:r>
      <w:proofErr w:type="spellEnd"/>
      <w:r w:rsidR="7834E0E6" w:rsidRPr="0EE6037A">
        <w:rPr>
          <w:lang w:val="de-DE"/>
        </w:rPr>
        <w:t>.</w:t>
      </w:r>
    </w:p>
    <w:p w14:paraId="7BEAACF0" w14:textId="3E9D3936" w:rsidR="7834E0E6" w:rsidRDefault="7834E0E6" w:rsidP="0EE6037A">
      <w:pPr>
        <w:rPr>
          <w:lang w:val="de-DE"/>
        </w:rPr>
      </w:pPr>
      <w:r w:rsidRPr="0EE6037A">
        <w:rPr>
          <w:lang w:val="de-DE"/>
        </w:rPr>
        <w:t xml:space="preserve">Das Projekt soll in der Zeit der Praktika der Softwareengineering entstehen und </w:t>
      </w:r>
      <w:r w:rsidR="30F761D6" w:rsidRPr="0EE6037A">
        <w:rPr>
          <w:lang w:val="de-DE"/>
        </w:rPr>
        <w:t>entspricht 2 Semesterwochenstunden Arbeitsaufwand. Es steht kein Budget zur Verfügung.</w:t>
      </w:r>
    </w:p>
    <w:p w14:paraId="1F811B20" w14:textId="77777777" w:rsidR="00FE7085" w:rsidRDefault="00FE7085" w:rsidP="00FE7085">
      <w:pPr>
        <w:pStyle w:val="berschrift2"/>
        <w:rPr>
          <w:lang w:val="de-DE"/>
        </w:rPr>
      </w:pPr>
      <w:bookmarkStart w:id="3" w:name="_Toc528220587"/>
      <w:r w:rsidRPr="0EE6037A">
        <w:rPr>
          <w:lang w:val="de-DE"/>
        </w:rPr>
        <w:t>Projektbeteiligte</w:t>
      </w:r>
      <w:bookmarkEnd w:id="3"/>
    </w:p>
    <w:p w14:paraId="32264BB9" w14:textId="325B63E1" w:rsidR="008439A9" w:rsidRDefault="4888233C" w:rsidP="0EE6037A">
      <w:pPr>
        <w:pStyle w:val="Listenabsatz"/>
        <w:numPr>
          <w:ilvl w:val="0"/>
          <w:numId w:val="3"/>
        </w:numPr>
        <w:rPr>
          <w:rFonts w:cs="Calibri"/>
          <w:lang w:val="de-DE"/>
        </w:rPr>
      </w:pPr>
      <w:r w:rsidRPr="0EE6037A">
        <w:rPr>
          <w:lang w:val="de-DE"/>
        </w:rPr>
        <w:t xml:space="preserve">Lukas Stephan Rieger: </w:t>
      </w:r>
      <w:hyperlink r:id="rId9">
        <w:r w:rsidRPr="0EE6037A">
          <w:rPr>
            <w:rStyle w:val="Hyperlink"/>
            <w:lang w:val="de-DE"/>
          </w:rPr>
          <w:t>lukas.rieger@stud.th-deg.de</w:t>
        </w:r>
      </w:hyperlink>
    </w:p>
    <w:p w14:paraId="336B6B9E" w14:textId="5A1B80D7" w:rsidR="4888233C" w:rsidRDefault="4888233C" w:rsidP="0EE6037A">
      <w:pPr>
        <w:pStyle w:val="Listenabsatz"/>
        <w:numPr>
          <w:ilvl w:val="0"/>
          <w:numId w:val="3"/>
        </w:numPr>
        <w:rPr>
          <w:lang w:val="de-DE"/>
        </w:rPr>
      </w:pPr>
      <w:r w:rsidRPr="0EE6037A">
        <w:rPr>
          <w:lang w:val="de-DE"/>
        </w:rPr>
        <w:t xml:space="preserve">Götz </w:t>
      </w:r>
      <w:proofErr w:type="spellStart"/>
      <w:r w:rsidRPr="0EE6037A">
        <w:rPr>
          <w:lang w:val="de-DE"/>
        </w:rPr>
        <w:t>Winterfeldt</w:t>
      </w:r>
      <w:proofErr w:type="spellEnd"/>
      <w:r w:rsidRPr="0EE6037A">
        <w:rPr>
          <w:lang w:val="de-DE"/>
        </w:rPr>
        <w:t xml:space="preserve">: </w:t>
      </w:r>
      <w:hyperlink r:id="rId10">
        <w:r w:rsidRPr="0EE6037A">
          <w:rPr>
            <w:rStyle w:val="Hyperlink"/>
            <w:lang w:val="de-DE"/>
          </w:rPr>
          <w:t>goetz.winterfeldt@th-deg.de</w:t>
        </w:r>
      </w:hyperlink>
    </w:p>
    <w:p w14:paraId="4134640F" w14:textId="77777777" w:rsidR="00FE7085" w:rsidRPr="00FE7085" w:rsidRDefault="00FE7085" w:rsidP="00FE7085">
      <w:pPr>
        <w:pStyle w:val="berschrift1"/>
        <w:rPr>
          <w:lang w:val="de-DE"/>
        </w:rPr>
      </w:pPr>
      <w:bookmarkStart w:id="4" w:name="_Toc528220588"/>
      <w:r w:rsidRPr="0EE6037A">
        <w:rPr>
          <w:lang w:val="de-DE"/>
        </w:rPr>
        <w:t>Funktionelle Anforderungen</w:t>
      </w:r>
      <w:bookmarkEnd w:id="4"/>
    </w:p>
    <w:p w14:paraId="112D95FF" w14:textId="63165A3A" w:rsidR="78AAD9EE" w:rsidRDefault="78AAD9EE" w:rsidP="0EE6037A">
      <w:pPr>
        <w:rPr>
          <w:rFonts w:ascii="Arial" w:eastAsia="Arial" w:hAnsi="Arial" w:cs="Arial"/>
          <w:color w:val="4D5156"/>
          <w:sz w:val="21"/>
          <w:szCs w:val="21"/>
          <w:lang w:val="de-DE"/>
        </w:rPr>
      </w:pPr>
      <w:r w:rsidRPr="0EE6037A">
        <w:rPr>
          <w:lang w:val="de-DE"/>
        </w:rPr>
        <w:t>Das Projekt soll mit der Open-Source-JavaScript-Laufzeitumgebung</w:t>
      </w:r>
      <w:r w:rsidR="7F8038FC" w:rsidRPr="0EE6037A">
        <w:rPr>
          <w:lang w:val="de-DE"/>
        </w:rPr>
        <w:t xml:space="preserve"> “</w:t>
      </w:r>
      <w:proofErr w:type="spellStart"/>
      <w:r w:rsidR="7F8038FC" w:rsidRPr="0EE6037A">
        <w:rPr>
          <w:lang w:val="de-DE"/>
        </w:rPr>
        <w:t>node.js</w:t>
      </w:r>
      <w:proofErr w:type="spellEnd"/>
      <w:r w:rsidR="7F8038FC" w:rsidRPr="0EE6037A">
        <w:rPr>
          <w:lang w:val="de-DE"/>
        </w:rPr>
        <w:t xml:space="preserve">” </w:t>
      </w:r>
      <w:r w:rsidR="0820033A" w:rsidRPr="0EE6037A">
        <w:rPr>
          <w:lang w:val="de-DE"/>
        </w:rPr>
        <w:t xml:space="preserve">durch einen </w:t>
      </w:r>
      <w:proofErr w:type="spellStart"/>
      <w:r w:rsidR="0820033A" w:rsidRPr="0EE6037A">
        <w:rPr>
          <w:lang w:val="de-DE"/>
        </w:rPr>
        <w:t>Terminalaufruf</w:t>
      </w:r>
      <w:proofErr w:type="spellEnd"/>
      <w:r w:rsidR="0820033A" w:rsidRPr="0EE6037A">
        <w:rPr>
          <w:lang w:val="de-DE"/>
        </w:rPr>
        <w:t xml:space="preserve"> in der Directory von “</w:t>
      </w:r>
      <w:proofErr w:type="spellStart"/>
      <w:r w:rsidR="0820033A" w:rsidRPr="0EE6037A">
        <w:rPr>
          <w:lang w:val="de-DE"/>
        </w:rPr>
        <w:t>staticExpress.js</w:t>
      </w:r>
      <w:proofErr w:type="spellEnd"/>
      <w:r w:rsidR="0820033A" w:rsidRPr="0EE6037A">
        <w:rPr>
          <w:lang w:val="de-DE"/>
        </w:rPr>
        <w:t>” und dem Befehl “node</w:t>
      </w:r>
      <w:r w:rsidR="28508EDD" w:rsidRPr="0EE6037A">
        <w:rPr>
          <w:lang w:val="de-DE"/>
        </w:rPr>
        <w:t xml:space="preserve"> </w:t>
      </w:r>
      <w:proofErr w:type="spellStart"/>
      <w:r w:rsidR="28508EDD" w:rsidRPr="0EE6037A">
        <w:rPr>
          <w:lang w:val="de-DE"/>
        </w:rPr>
        <w:t>staticExpress.js</w:t>
      </w:r>
      <w:proofErr w:type="spellEnd"/>
      <w:r w:rsidR="28508EDD" w:rsidRPr="0EE6037A">
        <w:rPr>
          <w:lang w:val="de-DE"/>
        </w:rPr>
        <w:t>”</w:t>
      </w:r>
      <w:r w:rsidR="0820033A" w:rsidRPr="0EE6037A">
        <w:rPr>
          <w:lang w:val="de-DE"/>
        </w:rPr>
        <w:t xml:space="preserve"> auf dem lokalen Rechner einen lokalen Server erstellen, der über </w:t>
      </w:r>
      <w:proofErr w:type="spellStart"/>
      <w:r w:rsidR="0820033A" w:rsidRPr="0EE6037A">
        <w:rPr>
          <w:lang w:val="de-DE"/>
        </w:rPr>
        <w:t>localhost:8081</w:t>
      </w:r>
      <w:proofErr w:type="spellEnd"/>
      <w:r w:rsidR="0820033A" w:rsidRPr="0EE6037A">
        <w:rPr>
          <w:lang w:val="de-DE"/>
        </w:rPr>
        <w:t xml:space="preserve"> erreichbar ist</w:t>
      </w:r>
      <w:r w:rsidR="09B11E85" w:rsidRPr="0EE6037A">
        <w:rPr>
          <w:lang w:val="de-DE"/>
        </w:rPr>
        <w:t>.</w:t>
      </w:r>
    </w:p>
    <w:p w14:paraId="0BA0F0FC" w14:textId="22B58498" w:rsidR="74023E62" w:rsidRDefault="74023E62" w:rsidP="0EE6037A">
      <w:pPr>
        <w:rPr>
          <w:lang w:val="de-DE"/>
        </w:rPr>
      </w:pPr>
      <w:r w:rsidRPr="0EE6037A">
        <w:rPr>
          <w:lang w:val="de-DE"/>
        </w:rPr>
        <w:t>Als IDE wird Visual Studio Code verwendet.</w:t>
      </w:r>
    </w:p>
    <w:p w14:paraId="16A53BEC" w14:textId="49FCDF4C" w:rsidR="35F9E775" w:rsidRDefault="35F9E775" w:rsidP="0EE6037A">
      <w:pPr>
        <w:rPr>
          <w:lang w:val="de-DE"/>
        </w:rPr>
      </w:pPr>
      <w:r w:rsidRPr="0EE6037A">
        <w:rPr>
          <w:lang w:val="de-DE"/>
        </w:rPr>
        <w:t xml:space="preserve">Das </w:t>
      </w:r>
      <w:proofErr w:type="spellStart"/>
      <w:r w:rsidR="025AB687" w:rsidRPr="0EE6037A">
        <w:rPr>
          <w:lang w:val="de-DE"/>
        </w:rPr>
        <w:t>Userinterface</w:t>
      </w:r>
      <w:proofErr w:type="spellEnd"/>
      <w:r w:rsidR="025AB687" w:rsidRPr="0EE6037A">
        <w:rPr>
          <w:lang w:val="de-DE"/>
        </w:rPr>
        <w:t xml:space="preserve"> des </w:t>
      </w:r>
      <w:r w:rsidRPr="0EE6037A">
        <w:rPr>
          <w:lang w:val="de-DE"/>
        </w:rPr>
        <w:t>Proje</w:t>
      </w:r>
      <w:r w:rsidR="38B74D70" w:rsidRPr="0EE6037A">
        <w:rPr>
          <w:lang w:val="de-DE"/>
        </w:rPr>
        <w:t>k</w:t>
      </w:r>
      <w:r w:rsidRPr="0EE6037A">
        <w:rPr>
          <w:lang w:val="de-DE"/>
        </w:rPr>
        <w:t>t</w:t>
      </w:r>
      <w:r w:rsidR="2A42CB10" w:rsidRPr="0EE6037A">
        <w:rPr>
          <w:lang w:val="de-DE"/>
        </w:rPr>
        <w:t>es</w:t>
      </w:r>
      <w:r w:rsidRPr="0EE6037A">
        <w:rPr>
          <w:lang w:val="de-DE"/>
        </w:rPr>
        <w:t xml:space="preserve"> setzt sich aus der “Info.html”,”</w:t>
      </w:r>
      <w:proofErr w:type="spellStart"/>
      <w:r w:rsidRPr="0EE6037A">
        <w:rPr>
          <w:lang w:val="de-DE"/>
        </w:rPr>
        <w:t>index.css</w:t>
      </w:r>
      <w:proofErr w:type="spellEnd"/>
      <w:r w:rsidRPr="0EE6037A">
        <w:rPr>
          <w:lang w:val="de-DE"/>
        </w:rPr>
        <w:t>”</w:t>
      </w:r>
      <w:r w:rsidR="24CB0FB2" w:rsidRPr="0EE6037A">
        <w:rPr>
          <w:lang w:val="de-DE"/>
        </w:rPr>
        <w:t xml:space="preserve">und der </w:t>
      </w:r>
      <w:r w:rsidRPr="0EE6037A">
        <w:rPr>
          <w:lang w:val="de-DE"/>
        </w:rPr>
        <w:t>”</w:t>
      </w:r>
      <w:proofErr w:type="spellStart"/>
      <w:r w:rsidRPr="0EE6037A">
        <w:rPr>
          <w:lang w:val="de-DE"/>
        </w:rPr>
        <w:t>index.js</w:t>
      </w:r>
      <w:proofErr w:type="spellEnd"/>
      <w:r w:rsidRPr="0EE6037A">
        <w:rPr>
          <w:lang w:val="de-DE"/>
        </w:rPr>
        <w:t>”</w:t>
      </w:r>
      <w:r w:rsidR="2B5AC1A0" w:rsidRPr="0EE6037A">
        <w:rPr>
          <w:lang w:val="de-DE"/>
        </w:rPr>
        <w:t xml:space="preserve"> zusammen. Das Backend besteht aus der </w:t>
      </w:r>
    </w:p>
    <w:p w14:paraId="70467D3D" w14:textId="5484832F" w:rsidR="10BAB520" w:rsidRDefault="10BAB520" w:rsidP="0EE6037A">
      <w:pPr>
        <w:rPr>
          <w:lang w:val="de-DE"/>
        </w:rPr>
      </w:pPr>
      <w:r w:rsidRPr="0EE6037A">
        <w:rPr>
          <w:lang w:val="de-DE"/>
        </w:rPr>
        <w:t xml:space="preserve">1. </w:t>
      </w:r>
      <w:r w:rsidR="2B5AC1A0" w:rsidRPr="0EE6037A">
        <w:rPr>
          <w:lang w:val="de-DE"/>
        </w:rPr>
        <w:t>“</w:t>
      </w:r>
      <w:proofErr w:type="spellStart"/>
      <w:r w:rsidR="2B5AC1A0" w:rsidRPr="0EE6037A">
        <w:rPr>
          <w:lang w:val="de-DE"/>
        </w:rPr>
        <w:t>bot.js</w:t>
      </w:r>
      <w:proofErr w:type="spellEnd"/>
      <w:r w:rsidR="2B5AC1A0" w:rsidRPr="0EE6037A">
        <w:rPr>
          <w:lang w:val="de-DE"/>
        </w:rPr>
        <w:t>”</w:t>
      </w:r>
      <w:r w:rsidR="2E9C25B9" w:rsidRPr="0EE6037A">
        <w:rPr>
          <w:lang w:val="de-DE"/>
        </w:rPr>
        <w:t xml:space="preserve">, die </w:t>
      </w:r>
      <w:r w:rsidR="2B7EADE7" w:rsidRPr="0EE6037A">
        <w:rPr>
          <w:lang w:val="de-DE"/>
        </w:rPr>
        <w:t>die abgeschickte Nachricht mit den “</w:t>
      </w:r>
      <w:proofErr w:type="spellStart"/>
      <w:r w:rsidR="2B7EADE7" w:rsidRPr="0EE6037A">
        <w:rPr>
          <w:lang w:val="de-DE"/>
        </w:rPr>
        <w:t>Intents</w:t>
      </w:r>
      <w:proofErr w:type="spellEnd"/>
      <w:r w:rsidR="2B7EADE7" w:rsidRPr="0EE6037A">
        <w:rPr>
          <w:lang w:val="de-DE"/>
        </w:rPr>
        <w:t>” der “test.json”</w:t>
      </w:r>
      <w:r w:rsidR="406772CA" w:rsidRPr="0EE6037A">
        <w:rPr>
          <w:lang w:val="de-DE"/>
        </w:rPr>
        <w:t xml:space="preserve"> </w:t>
      </w:r>
      <w:r w:rsidR="3983DAA2" w:rsidRPr="0EE6037A">
        <w:rPr>
          <w:lang w:val="de-DE"/>
        </w:rPr>
        <w:t>vergleicht</w:t>
      </w:r>
      <w:r w:rsidR="406772CA" w:rsidRPr="0EE6037A">
        <w:rPr>
          <w:lang w:val="de-DE"/>
        </w:rPr>
        <w:t xml:space="preserve"> und gibt bei Vorkommen die entsprechende “</w:t>
      </w:r>
      <w:proofErr w:type="spellStart"/>
      <w:r w:rsidR="406772CA" w:rsidRPr="0EE6037A">
        <w:rPr>
          <w:lang w:val="de-DE"/>
        </w:rPr>
        <w:t>answer</w:t>
      </w:r>
      <w:proofErr w:type="spellEnd"/>
      <w:r w:rsidR="406772CA" w:rsidRPr="0EE6037A">
        <w:rPr>
          <w:lang w:val="de-DE"/>
        </w:rPr>
        <w:t>” an die “index.html” zurück</w:t>
      </w:r>
      <w:r w:rsidR="2CCE0533" w:rsidRPr="0EE6037A">
        <w:rPr>
          <w:lang w:val="de-DE"/>
        </w:rPr>
        <w:t xml:space="preserve"> und bei Nichtvorkommen eine Fehlermeldung an die “index.html” sendet</w:t>
      </w:r>
      <w:r w:rsidR="406772CA" w:rsidRPr="0EE6037A">
        <w:rPr>
          <w:lang w:val="de-DE"/>
        </w:rPr>
        <w:t>,</w:t>
      </w:r>
      <w:r w:rsidR="5CFEF68F" w:rsidRPr="0EE6037A">
        <w:rPr>
          <w:lang w:val="de-DE"/>
        </w:rPr>
        <w:t xml:space="preserve"> </w:t>
      </w:r>
    </w:p>
    <w:p w14:paraId="22CE043E" w14:textId="7A643E80" w:rsidR="5CFEF68F" w:rsidRDefault="5CFEF68F" w:rsidP="0EE6037A">
      <w:pPr>
        <w:rPr>
          <w:lang w:val="de-DE"/>
        </w:rPr>
      </w:pPr>
      <w:r w:rsidRPr="0EE6037A">
        <w:rPr>
          <w:lang w:val="de-DE"/>
        </w:rPr>
        <w:lastRenderedPageBreak/>
        <w:t>2. “staticExpress”</w:t>
      </w:r>
      <w:r w:rsidR="43169FAB" w:rsidRPr="0EE6037A">
        <w:rPr>
          <w:lang w:val="de-DE"/>
        </w:rPr>
        <w:t xml:space="preserve"> , die den lokalen Server aufbaut und </w:t>
      </w:r>
      <w:r w:rsidR="1A4D7A29" w:rsidRPr="0EE6037A">
        <w:rPr>
          <w:lang w:val="de-DE"/>
        </w:rPr>
        <w:t>auch</w:t>
      </w:r>
      <w:r w:rsidR="4CA964B4" w:rsidRPr="0EE6037A">
        <w:rPr>
          <w:lang w:val="de-DE"/>
        </w:rPr>
        <w:t xml:space="preserve"> </w:t>
      </w:r>
      <w:r w:rsidR="1A4D7A29" w:rsidRPr="0EE6037A">
        <w:rPr>
          <w:lang w:val="de-DE"/>
        </w:rPr>
        <w:t>d</w:t>
      </w:r>
      <w:r w:rsidR="6C103C5C" w:rsidRPr="0EE6037A">
        <w:rPr>
          <w:lang w:val="de-DE"/>
        </w:rPr>
        <w:t>as</w:t>
      </w:r>
      <w:r w:rsidR="1A4D7A29" w:rsidRPr="0EE6037A">
        <w:rPr>
          <w:lang w:val="de-DE"/>
        </w:rPr>
        <w:t xml:space="preserve"> Express</w:t>
      </w:r>
      <w:r w:rsidR="39F9D3AA" w:rsidRPr="0EE6037A">
        <w:rPr>
          <w:lang w:val="de-DE"/>
        </w:rPr>
        <w:t xml:space="preserve"> – </w:t>
      </w:r>
      <w:proofErr w:type="spellStart"/>
      <w:r w:rsidR="39F9D3AA" w:rsidRPr="0EE6037A">
        <w:rPr>
          <w:lang w:val="de-DE"/>
        </w:rPr>
        <w:t>Node.js</w:t>
      </w:r>
      <w:proofErr w:type="spellEnd"/>
      <w:r w:rsidR="39F9D3AA" w:rsidRPr="0EE6037A">
        <w:rPr>
          <w:lang w:val="de-DE"/>
        </w:rPr>
        <w:t xml:space="preserve"> Framework</w:t>
      </w:r>
      <w:r w:rsidR="0AC801DC" w:rsidRPr="0EE6037A">
        <w:rPr>
          <w:lang w:val="de-DE"/>
        </w:rPr>
        <w:t xml:space="preserve"> </w:t>
      </w:r>
      <w:proofErr w:type="spellStart"/>
      <w:r w:rsidR="0AC801DC" w:rsidRPr="0EE6037A">
        <w:rPr>
          <w:lang w:val="de-DE"/>
        </w:rPr>
        <w:t>miteinbezieht</w:t>
      </w:r>
      <w:proofErr w:type="spellEnd"/>
      <w:r w:rsidR="0AC801DC" w:rsidRPr="0EE6037A">
        <w:rPr>
          <w:lang w:val="de-DE"/>
        </w:rPr>
        <w:t xml:space="preserve"> </w:t>
      </w:r>
    </w:p>
    <w:p w14:paraId="3F2BF1D9" w14:textId="188FB427" w:rsidR="0AC801DC" w:rsidRDefault="0AC801DC" w:rsidP="0EE6037A">
      <w:pPr>
        <w:rPr>
          <w:lang w:val="de-DE"/>
        </w:rPr>
      </w:pPr>
      <w:r w:rsidRPr="0EE6037A">
        <w:rPr>
          <w:lang w:val="de-DE"/>
        </w:rPr>
        <w:t xml:space="preserve">3. “test.json” , die wie eine Datenbank funktioniert und auf </w:t>
      </w:r>
      <w:r w:rsidR="40E49C30" w:rsidRPr="0EE6037A">
        <w:rPr>
          <w:lang w:val="de-DE"/>
        </w:rPr>
        <w:t>“</w:t>
      </w:r>
      <w:proofErr w:type="spellStart"/>
      <w:r w:rsidR="40E49C30" w:rsidRPr="0EE6037A">
        <w:rPr>
          <w:lang w:val="de-DE"/>
        </w:rPr>
        <w:t>intent</w:t>
      </w:r>
      <w:proofErr w:type="spellEnd"/>
      <w:r w:rsidR="40E49C30" w:rsidRPr="0EE6037A">
        <w:rPr>
          <w:lang w:val="de-DE"/>
        </w:rPr>
        <w:t xml:space="preserve">” / </w:t>
      </w:r>
      <w:r w:rsidRPr="0EE6037A">
        <w:rPr>
          <w:lang w:val="de-DE"/>
        </w:rPr>
        <w:t>Schlagwörter</w:t>
      </w:r>
      <w:r w:rsidR="16DCC6E8" w:rsidRPr="0EE6037A">
        <w:rPr>
          <w:lang w:val="de-DE"/>
        </w:rPr>
        <w:t xml:space="preserve"> </w:t>
      </w:r>
      <w:r w:rsidRPr="0EE6037A">
        <w:rPr>
          <w:lang w:val="de-DE"/>
        </w:rPr>
        <w:t xml:space="preserve"> wie “left </w:t>
      </w:r>
      <w:proofErr w:type="spellStart"/>
      <w:r w:rsidRPr="0EE6037A">
        <w:rPr>
          <w:lang w:val="de-DE"/>
        </w:rPr>
        <w:t>way</w:t>
      </w:r>
      <w:proofErr w:type="spellEnd"/>
      <w:r w:rsidRPr="0EE6037A">
        <w:rPr>
          <w:lang w:val="de-DE"/>
        </w:rPr>
        <w:t xml:space="preserve">” mit einer </w:t>
      </w:r>
      <w:r w:rsidR="3A3EC101" w:rsidRPr="0EE6037A">
        <w:rPr>
          <w:lang w:val="de-DE"/>
        </w:rPr>
        <w:t>“</w:t>
      </w:r>
      <w:proofErr w:type="spellStart"/>
      <w:r w:rsidR="3A3EC101" w:rsidRPr="0EE6037A">
        <w:rPr>
          <w:lang w:val="de-DE"/>
        </w:rPr>
        <w:t>answer</w:t>
      </w:r>
      <w:proofErr w:type="spellEnd"/>
      <w:r w:rsidR="3A3EC101" w:rsidRPr="0EE6037A">
        <w:rPr>
          <w:lang w:val="de-DE"/>
        </w:rPr>
        <w:t>”</w:t>
      </w:r>
      <w:r w:rsidR="6AA0BC7E" w:rsidRPr="0EE6037A">
        <w:rPr>
          <w:lang w:val="de-DE"/>
        </w:rPr>
        <w:t xml:space="preserve"> / </w:t>
      </w:r>
      <w:r w:rsidRPr="0EE6037A">
        <w:rPr>
          <w:lang w:val="de-DE"/>
        </w:rPr>
        <w:t>A</w:t>
      </w:r>
      <w:r w:rsidR="134ED9C9" w:rsidRPr="0EE6037A">
        <w:rPr>
          <w:lang w:val="de-DE"/>
        </w:rPr>
        <w:t>ntwort reagiert</w:t>
      </w:r>
      <w:r w:rsidR="49F32F17" w:rsidRPr="0EE6037A">
        <w:rPr>
          <w:lang w:val="de-DE"/>
        </w:rPr>
        <w:t>.</w:t>
      </w:r>
    </w:p>
    <w:p w14:paraId="27D55EA3" w14:textId="3ED52D5D" w:rsidR="49F32F17" w:rsidRDefault="49F32F17" w:rsidP="0EE6037A">
      <w:pPr>
        <w:rPr>
          <w:lang w:val="de-DE"/>
        </w:rPr>
      </w:pPr>
      <w:r w:rsidRPr="0EE6037A">
        <w:rPr>
          <w:lang w:val="de-DE"/>
        </w:rPr>
        <w:t>Der ChatHTMLSpotter kann au</w:t>
      </w:r>
      <w:r w:rsidR="70061EFC" w:rsidRPr="0EE6037A">
        <w:rPr>
          <w:lang w:val="de-DE"/>
        </w:rPr>
        <w:t>s der eingetragenen und abgeschickten Nachricht die “</w:t>
      </w:r>
      <w:proofErr w:type="spellStart"/>
      <w:r w:rsidR="70061EFC" w:rsidRPr="0EE6037A">
        <w:rPr>
          <w:lang w:val="de-DE"/>
        </w:rPr>
        <w:t>intents</w:t>
      </w:r>
      <w:proofErr w:type="spellEnd"/>
      <w:r w:rsidR="70061EFC" w:rsidRPr="0EE6037A">
        <w:rPr>
          <w:lang w:val="de-DE"/>
        </w:rPr>
        <w:t xml:space="preserve">” </w:t>
      </w:r>
      <w:r w:rsidR="40D66316" w:rsidRPr="0EE6037A">
        <w:rPr>
          <w:lang w:val="de-DE"/>
        </w:rPr>
        <w:t>herausfiltern und gibt dann die entsprechende Antwort zurück. Sollte dieser aller</w:t>
      </w:r>
      <w:r w:rsidR="415A9538" w:rsidRPr="0EE6037A">
        <w:rPr>
          <w:lang w:val="de-DE"/>
        </w:rPr>
        <w:t>dings nicht vorkommen greift “</w:t>
      </w:r>
      <w:proofErr w:type="spellStart"/>
      <w:r w:rsidR="415A9538" w:rsidRPr="0EE6037A">
        <w:rPr>
          <w:lang w:val="de-DE"/>
        </w:rPr>
        <w:t>index.js</w:t>
      </w:r>
      <w:proofErr w:type="spellEnd"/>
      <w:r w:rsidR="415A9538" w:rsidRPr="0EE6037A">
        <w:rPr>
          <w:lang w:val="de-DE"/>
        </w:rPr>
        <w:t xml:space="preserve">” ein und überprüft, ob der Anwender nicht gerade durch das Labyrinth navigieren will und wenn das nicht der Fall ist, </w:t>
      </w:r>
      <w:r w:rsidR="7998E405" w:rsidRPr="0EE6037A">
        <w:rPr>
          <w:lang w:val="de-DE"/>
        </w:rPr>
        <w:t xml:space="preserve">wird eine Fehlermeldung zurückgegeben. Diese Antwort wird </w:t>
      </w:r>
      <w:r w:rsidR="29BB9AB8" w:rsidRPr="0EE6037A">
        <w:rPr>
          <w:lang w:val="de-DE"/>
        </w:rPr>
        <w:t>dann in das div mit der ID=”</w:t>
      </w:r>
      <w:proofErr w:type="spellStart"/>
      <w:r w:rsidR="29BB9AB8" w:rsidRPr="0EE6037A">
        <w:rPr>
          <w:lang w:val="de-DE"/>
        </w:rPr>
        <w:t>msg</w:t>
      </w:r>
      <w:proofErr w:type="spellEnd"/>
      <w:r w:rsidR="29BB9AB8" w:rsidRPr="0EE6037A">
        <w:rPr>
          <w:lang w:val="de-DE"/>
        </w:rPr>
        <w:t xml:space="preserve">” geschrieben und durch CSS formatiert. </w:t>
      </w:r>
    </w:p>
    <w:p w14:paraId="569A5496" w14:textId="6E1A8695" w:rsidR="29BB9AB8" w:rsidRDefault="29BB9AB8" w:rsidP="0EE6037A">
      <w:pPr>
        <w:rPr>
          <w:lang w:val="de-DE"/>
        </w:rPr>
      </w:pPr>
      <w:r w:rsidRPr="0EE6037A">
        <w:rPr>
          <w:lang w:val="de-DE"/>
        </w:rPr>
        <w:t xml:space="preserve">Man könnte auch </w:t>
      </w:r>
      <w:r w:rsidR="23D93676" w:rsidRPr="0EE6037A">
        <w:rPr>
          <w:lang w:val="de-DE"/>
        </w:rPr>
        <w:t>Fragen allgemein über Labyrinthe stellen wie “Was sind Labyrinth?”</w:t>
      </w:r>
      <w:r w:rsidR="559973B5" w:rsidRPr="0EE6037A">
        <w:rPr>
          <w:lang w:val="de-DE"/>
        </w:rPr>
        <w:t xml:space="preserve"> </w:t>
      </w:r>
      <w:r w:rsidR="23D93676" w:rsidRPr="0EE6037A">
        <w:rPr>
          <w:lang w:val="de-DE"/>
        </w:rPr>
        <w:t>oder “Wie sind sie en</w:t>
      </w:r>
      <w:r w:rsidR="0B1DAD33" w:rsidRPr="0EE6037A">
        <w:rPr>
          <w:lang w:val="de-DE"/>
        </w:rPr>
        <w:t>t</w:t>
      </w:r>
      <w:r w:rsidR="23D93676" w:rsidRPr="0EE6037A">
        <w:rPr>
          <w:lang w:val="de-DE"/>
        </w:rPr>
        <w:t>standen?”</w:t>
      </w:r>
      <w:r w:rsidR="2705651B" w:rsidRPr="0EE6037A">
        <w:rPr>
          <w:lang w:val="de-DE"/>
        </w:rPr>
        <w:t xml:space="preserve">. </w:t>
      </w:r>
      <w:r w:rsidR="11122A42" w:rsidRPr="0EE6037A">
        <w:rPr>
          <w:lang w:val="de-DE"/>
        </w:rPr>
        <w:t>Diese enthalten dann Schlagwörter wie “was” oder “entstande</w:t>
      </w:r>
      <w:r w:rsidR="125CBE73" w:rsidRPr="0EE6037A">
        <w:rPr>
          <w:lang w:val="de-DE"/>
        </w:rPr>
        <w:t xml:space="preserve">n”, dadurch schaltet sich der bot ein und gibt dann die Antwort wieder, wenn allerdings das </w:t>
      </w:r>
      <w:r w:rsidR="649FD456" w:rsidRPr="0EE6037A">
        <w:rPr>
          <w:lang w:val="de-DE"/>
        </w:rPr>
        <w:t xml:space="preserve">abgeschickte </w:t>
      </w:r>
      <w:r w:rsidR="125CBE73" w:rsidRPr="0EE6037A">
        <w:rPr>
          <w:lang w:val="de-DE"/>
        </w:rPr>
        <w:t>Wort</w:t>
      </w:r>
      <w:r w:rsidR="48CD9C12" w:rsidRPr="0EE6037A">
        <w:rPr>
          <w:lang w:val="de-DE"/>
        </w:rPr>
        <w:t xml:space="preserve"> nicht länger als 3 Buchstaben</w:t>
      </w:r>
      <w:r w:rsidR="3DC0E311" w:rsidRPr="0EE6037A">
        <w:rPr>
          <w:lang w:val="de-DE"/>
        </w:rPr>
        <w:t xml:space="preserve"> ist und es nur aus </w:t>
      </w:r>
      <w:proofErr w:type="spellStart"/>
      <w:r w:rsidR="3DC0E311" w:rsidRPr="0EE6037A">
        <w:rPr>
          <w:lang w:val="de-DE"/>
        </w:rPr>
        <w:t>t,r,f,l</w:t>
      </w:r>
      <w:proofErr w:type="spellEnd"/>
      <w:r w:rsidR="3DC0E311" w:rsidRPr="0EE6037A">
        <w:rPr>
          <w:lang w:val="de-DE"/>
        </w:rPr>
        <w:t xml:space="preserve">, oder a besteht </w:t>
      </w:r>
      <w:r w:rsidR="7C3095BC" w:rsidRPr="0EE6037A">
        <w:rPr>
          <w:lang w:val="de-DE"/>
        </w:rPr>
        <w:t>greift “</w:t>
      </w:r>
      <w:proofErr w:type="spellStart"/>
      <w:r w:rsidR="7C3095BC" w:rsidRPr="0EE6037A">
        <w:rPr>
          <w:lang w:val="de-DE"/>
        </w:rPr>
        <w:t>index.js</w:t>
      </w:r>
      <w:proofErr w:type="spellEnd"/>
      <w:r w:rsidR="7C3095BC" w:rsidRPr="0EE6037A">
        <w:rPr>
          <w:lang w:val="de-DE"/>
        </w:rPr>
        <w:t>” ein und überprüft wo sich der User gerade im Labyrinth befindet durch “</w:t>
      </w:r>
      <w:proofErr w:type="spellStart"/>
      <w:r w:rsidR="7C3095BC" w:rsidRPr="0EE6037A">
        <w:rPr>
          <w:lang w:val="de-DE"/>
        </w:rPr>
        <w:t>increment</w:t>
      </w:r>
      <w:proofErr w:type="spellEnd"/>
      <w:r w:rsidR="7C3095BC" w:rsidRPr="0EE6037A">
        <w:rPr>
          <w:lang w:val="de-DE"/>
        </w:rPr>
        <w:t>” und wenn da</w:t>
      </w:r>
      <w:r w:rsidR="5949D47C" w:rsidRPr="0EE6037A">
        <w:rPr>
          <w:lang w:val="de-DE"/>
        </w:rPr>
        <w:t xml:space="preserve">nn die Kombination der Buchstaben noch dazu passt, wird durch CSS-Veränderungen im Labyrinth weitergegangen. </w:t>
      </w:r>
      <w:r w:rsidR="7313C9BB" w:rsidRPr="0EE6037A">
        <w:rPr>
          <w:lang w:val="de-DE"/>
        </w:rPr>
        <w:t>Wenn man auf eine Weggabelung trifft</w:t>
      </w:r>
      <w:r w:rsidR="4A4AA439" w:rsidRPr="0EE6037A">
        <w:rPr>
          <w:lang w:val="de-DE"/>
        </w:rPr>
        <w:t xml:space="preserve">, hat der Nutzer die Wahl sich näheres über den jeweiligen Weg zu holen oder einfach ohne Geschichte weitergeht. </w:t>
      </w:r>
    </w:p>
    <w:p w14:paraId="10F0A23C" w14:textId="1826C515" w:rsidR="4A4AA439" w:rsidRDefault="4A4AA439" w:rsidP="0EE6037A">
      <w:pPr>
        <w:rPr>
          <w:lang w:val="de-DE"/>
        </w:rPr>
      </w:pPr>
      <w:r w:rsidRPr="0EE6037A">
        <w:rPr>
          <w:lang w:val="de-DE"/>
        </w:rPr>
        <w:t xml:space="preserve">Dazu kommt noch, dass sich das Labyrinth erst durch Erkunden langsam zeigt, dies ist mit CSS-Boxen gelöst, die aufgelöst werden sollte der Nutzer sich einen </w:t>
      </w:r>
      <w:r w:rsidR="412DD838" w:rsidRPr="0EE6037A">
        <w:rPr>
          <w:lang w:val="de-DE"/>
        </w:rPr>
        <w:t xml:space="preserve">Block davor oder daneben befinden. </w:t>
      </w:r>
    </w:p>
    <w:p w14:paraId="5A18C64C" w14:textId="343F89CB" w:rsidR="412DD838" w:rsidRDefault="412DD838" w:rsidP="0EE6037A">
      <w:pPr>
        <w:rPr>
          <w:lang w:val="de-DE"/>
        </w:rPr>
      </w:pPr>
      <w:r w:rsidRPr="0EE6037A">
        <w:rPr>
          <w:lang w:val="de-DE"/>
        </w:rPr>
        <w:t xml:space="preserve">Dieses Programm funktioniert auf allen Betriebssystemen. Entwickelt wurde es teils unter MacOs aber auch auf Windows </w:t>
      </w:r>
      <w:r w:rsidR="316570AC" w:rsidRPr="0EE6037A">
        <w:rPr>
          <w:lang w:val="de-DE"/>
        </w:rPr>
        <w:t>1</w:t>
      </w:r>
      <w:r w:rsidRPr="0EE6037A">
        <w:rPr>
          <w:lang w:val="de-DE"/>
        </w:rPr>
        <w:t>0</w:t>
      </w:r>
      <w:r w:rsidR="7A5F21D1" w:rsidRPr="0EE6037A">
        <w:rPr>
          <w:lang w:val="de-DE"/>
        </w:rPr>
        <w:t xml:space="preserve">. </w:t>
      </w:r>
    </w:p>
    <w:p w14:paraId="20BDE2AA" w14:textId="4CBA70F8" w:rsidR="7A5F21D1" w:rsidRDefault="7A5F21D1" w:rsidP="0EE6037A">
      <w:pPr>
        <w:rPr>
          <w:lang w:val="de-DE"/>
        </w:rPr>
      </w:pPr>
      <w:r w:rsidRPr="0EE6037A">
        <w:rPr>
          <w:lang w:val="de-DE"/>
        </w:rPr>
        <w:t xml:space="preserve">Es ist für den PC-Nutzer entwickelt. </w:t>
      </w:r>
    </w:p>
    <w:p w14:paraId="1CB02BE2" w14:textId="4BA13394" w:rsidR="0EE6037A" w:rsidRDefault="0EE6037A" w:rsidP="0EE6037A">
      <w:pPr>
        <w:rPr>
          <w:lang w:val="de-DE"/>
        </w:rPr>
      </w:pPr>
    </w:p>
    <w:p w14:paraId="60586EE8" w14:textId="116C15D6" w:rsidR="00FE7085" w:rsidRPr="00FE7085" w:rsidRDefault="00FE7085" w:rsidP="00FE7085">
      <w:pPr>
        <w:pStyle w:val="berschrift1"/>
        <w:rPr>
          <w:lang w:val="de-DE"/>
        </w:rPr>
      </w:pPr>
      <w:bookmarkStart w:id="5" w:name="_Toc528220590"/>
      <w:r w:rsidRPr="0EE6037A">
        <w:rPr>
          <w:lang w:val="de-DE"/>
        </w:rPr>
        <w:t>Anforderungen an die Anwendungsschnittstelle</w:t>
      </w:r>
      <w:bookmarkEnd w:id="5"/>
    </w:p>
    <w:p w14:paraId="7E7A7E13" w14:textId="313525D5" w:rsidR="00CCE894" w:rsidRDefault="00CCE894" w:rsidP="0EE6037A">
      <w:pPr>
        <w:rPr>
          <w:lang w:val="de-DE"/>
        </w:rPr>
      </w:pPr>
      <w:r w:rsidRPr="0EE6037A">
        <w:rPr>
          <w:lang w:val="de-DE"/>
        </w:rPr>
        <w:t xml:space="preserve">Es muss </w:t>
      </w:r>
      <w:proofErr w:type="spellStart"/>
      <w:r w:rsidRPr="0EE6037A">
        <w:rPr>
          <w:lang w:val="de-DE"/>
        </w:rPr>
        <w:t>Node.js</w:t>
      </w:r>
      <w:proofErr w:type="spellEnd"/>
      <w:r w:rsidRPr="0EE6037A">
        <w:rPr>
          <w:lang w:val="de-DE"/>
        </w:rPr>
        <w:t xml:space="preserve"> und </w:t>
      </w:r>
      <w:proofErr w:type="spellStart"/>
      <w:r w:rsidRPr="0EE6037A">
        <w:rPr>
          <w:lang w:val="de-DE"/>
        </w:rPr>
        <w:t>Express.js</w:t>
      </w:r>
      <w:proofErr w:type="spellEnd"/>
      <w:r w:rsidRPr="0EE6037A">
        <w:rPr>
          <w:lang w:val="de-DE"/>
        </w:rPr>
        <w:t xml:space="preserve"> installiert sein. Es ist keine bestehende Internetverbindung notwendig da es lokal gehostet wird. </w:t>
      </w:r>
    </w:p>
    <w:p w14:paraId="3E1C5E36" w14:textId="79A73360" w:rsidR="00CCE894" w:rsidRDefault="00CCE894" w:rsidP="0EE6037A">
      <w:pPr>
        <w:rPr>
          <w:lang w:val="de-DE"/>
        </w:rPr>
      </w:pPr>
      <w:r w:rsidRPr="0EE6037A">
        <w:rPr>
          <w:lang w:val="de-DE"/>
        </w:rPr>
        <w:lastRenderedPageBreak/>
        <w:t>Die Anwendung muss hauptsächlich mit der Tastatur bedient werden, aber die Maus wird auch gebraucht.</w:t>
      </w:r>
    </w:p>
    <w:p w14:paraId="236F748F" w14:textId="544C421B" w:rsidR="00CCE894" w:rsidRDefault="00CCE894" w:rsidP="0EE6037A">
      <w:pPr>
        <w:rPr>
          <w:lang w:val="de-DE"/>
        </w:rPr>
      </w:pPr>
      <w:r w:rsidRPr="0EE6037A">
        <w:rPr>
          <w:lang w:val="de-DE"/>
        </w:rPr>
        <w:t xml:space="preserve">Die Corporate Identity wird durch einen einfachen Farbverlauf im Hintergrund von hell- auf </w:t>
      </w:r>
      <w:r w:rsidR="64BF8878" w:rsidRPr="0EE6037A">
        <w:rPr>
          <w:lang w:val="de-DE"/>
        </w:rPr>
        <w:t>waldgrün</w:t>
      </w:r>
      <w:r w:rsidR="252AD6C2" w:rsidRPr="0EE6037A">
        <w:rPr>
          <w:lang w:val="de-DE"/>
        </w:rPr>
        <w:t xml:space="preserve"> dargestellt. Dies soll die Farbe des Wald</w:t>
      </w:r>
      <w:r w:rsidR="6649A3F1" w:rsidRPr="0EE6037A">
        <w:rPr>
          <w:lang w:val="de-DE"/>
        </w:rPr>
        <w:t>es und der Bäume</w:t>
      </w:r>
      <w:r w:rsidR="0EFFDAE9" w:rsidRPr="0EE6037A">
        <w:rPr>
          <w:lang w:val="de-DE"/>
        </w:rPr>
        <w:t xml:space="preserve"> bzw. Der Erde</w:t>
      </w:r>
      <w:r w:rsidR="6649A3F1" w:rsidRPr="0EE6037A">
        <w:rPr>
          <w:lang w:val="de-DE"/>
        </w:rPr>
        <w:t xml:space="preserve"> darstellen und soll sich für den </w:t>
      </w:r>
      <w:r w:rsidR="0367DE89" w:rsidRPr="0EE6037A">
        <w:rPr>
          <w:lang w:val="de-DE"/>
        </w:rPr>
        <w:t>U</w:t>
      </w:r>
      <w:r w:rsidR="6649A3F1" w:rsidRPr="0EE6037A">
        <w:rPr>
          <w:lang w:val="de-DE"/>
        </w:rPr>
        <w:t>ser authentischer und einfühlsamer gestalten.</w:t>
      </w:r>
      <w:r w:rsidR="05F14802" w:rsidRPr="0EE6037A">
        <w:rPr>
          <w:lang w:val="de-DE"/>
        </w:rPr>
        <w:t xml:space="preserve"> </w:t>
      </w:r>
    </w:p>
    <w:p w14:paraId="43209B75" w14:textId="32205526" w:rsidR="05F14802" w:rsidRDefault="05F14802" w:rsidP="0EE6037A">
      <w:pPr>
        <w:rPr>
          <w:lang w:val="de-DE"/>
        </w:rPr>
      </w:pPr>
      <w:r w:rsidRPr="0EE6037A">
        <w:rPr>
          <w:lang w:val="de-DE"/>
        </w:rPr>
        <w:t>Die Elemente sollen durch die abgerundeten Ecken Einfachheit und auch optisch ansprechend sein</w:t>
      </w:r>
      <w:r w:rsidR="5387245C" w:rsidRPr="0EE6037A">
        <w:rPr>
          <w:lang w:val="de-DE"/>
        </w:rPr>
        <w:t xml:space="preserve">. Das linke Element ist das </w:t>
      </w:r>
      <w:proofErr w:type="spellStart"/>
      <w:r w:rsidR="5387245C" w:rsidRPr="0EE6037A">
        <w:rPr>
          <w:lang w:val="de-DE"/>
        </w:rPr>
        <w:t>Textausgabefeld</w:t>
      </w:r>
      <w:proofErr w:type="spellEnd"/>
      <w:r w:rsidR="5387245C" w:rsidRPr="0EE6037A">
        <w:rPr>
          <w:lang w:val="de-DE"/>
        </w:rPr>
        <w:t xml:space="preserve"> und ist durch einen Braunton dargestellt, der </w:t>
      </w:r>
      <w:r w:rsidR="1A47A1A9" w:rsidRPr="0EE6037A">
        <w:rPr>
          <w:lang w:val="de-DE"/>
        </w:rPr>
        <w:t xml:space="preserve">an Bäume erinnern soll. Das ganz rechte Element ist dagegen im Kontrast zum Hintergrund auf die entgegengesetzte Hintergrundfarbe </w:t>
      </w:r>
      <w:r w:rsidR="2714CE71" w:rsidRPr="0EE6037A">
        <w:rPr>
          <w:lang w:val="de-DE"/>
        </w:rPr>
        <w:t>eingestellt. In der Mitte ist eine Schriftrolle mit den Anweisungen platziert, die durch ihr Design an lang vergangene Zeiten erinnern soll.</w:t>
      </w:r>
    </w:p>
    <w:p w14:paraId="2E326357" w14:textId="254DC93B" w:rsidR="0EE6037A" w:rsidRDefault="0EE6037A" w:rsidP="0EE6037A">
      <w:pPr>
        <w:rPr>
          <w:lang w:val="de-DE"/>
        </w:rPr>
      </w:pPr>
    </w:p>
    <w:p w14:paraId="6871915A" w14:textId="77777777" w:rsidR="00FE7085" w:rsidRDefault="00FE7085" w:rsidP="00FE7085">
      <w:pPr>
        <w:pStyle w:val="berschrift1"/>
        <w:rPr>
          <w:lang w:val="de-DE"/>
        </w:rPr>
      </w:pPr>
      <w:bookmarkStart w:id="6" w:name="_Toc528220591"/>
      <w:r w:rsidRPr="0EE6037A">
        <w:rPr>
          <w:lang w:val="de-DE"/>
        </w:rPr>
        <w:t>Sonstige</w:t>
      </w:r>
      <w:r w:rsidR="008439A9" w:rsidRPr="0EE6037A">
        <w:rPr>
          <w:lang w:val="de-DE"/>
        </w:rPr>
        <w:t>s</w:t>
      </w:r>
      <w:bookmarkEnd w:id="6"/>
    </w:p>
    <w:p w14:paraId="33329820" w14:textId="77777777" w:rsidR="008439A9" w:rsidRPr="008439A9" w:rsidRDefault="008439A9" w:rsidP="008439A9">
      <w:pPr>
        <w:pStyle w:val="berschrift2"/>
        <w:rPr>
          <w:lang w:val="de-DE"/>
        </w:rPr>
      </w:pPr>
      <w:bookmarkStart w:id="7" w:name="_Toc528220592"/>
      <w:r w:rsidRPr="0EE6037A">
        <w:rPr>
          <w:lang w:val="de-DE"/>
        </w:rPr>
        <w:t>Zusätzliche Anforderungen</w:t>
      </w:r>
      <w:bookmarkEnd w:id="7"/>
    </w:p>
    <w:p w14:paraId="454B7E88" w14:textId="72FEE1B0" w:rsidR="4F068390" w:rsidRDefault="4F068390" w:rsidP="0EE6037A">
      <w:pPr>
        <w:rPr>
          <w:lang w:val="de-DE"/>
        </w:rPr>
      </w:pPr>
      <w:r w:rsidRPr="0EE6037A">
        <w:rPr>
          <w:lang w:val="de-DE"/>
        </w:rPr>
        <w:t xml:space="preserve">Wartungs-, Service- und Hosting-aufwand ist nicht vorhanden, da es sich um einen lokalen Server handelt. </w:t>
      </w:r>
      <w:r w:rsidR="7F83A8E1" w:rsidRPr="0EE6037A">
        <w:rPr>
          <w:lang w:val="de-DE"/>
        </w:rPr>
        <w:t>Es ist lediglich die oben genannten Bibliotheken zu installieren und alles andere ist lokal gespeichert.</w:t>
      </w:r>
    </w:p>
    <w:p w14:paraId="563D366A" w14:textId="77777777" w:rsidR="008439A9" w:rsidRDefault="008439A9" w:rsidP="008439A9">
      <w:pPr>
        <w:pStyle w:val="berschrift2"/>
        <w:rPr>
          <w:lang w:val="de-DE"/>
        </w:rPr>
      </w:pPr>
      <w:bookmarkStart w:id="8" w:name="_Toc528220593"/>
      <w:r w:rsidRPr="0EE6037A">
        <w:rPr>
          <w:lang w:val="de-DE"/>
        </w:rPr>
        <w:t>Organisation</w:t>
      </w:r>
      <w:bookmarkEnd w:id="8"/>
    </w:p>
    <w:p w14:paraId="370F24AD" w14:textId="55A46779" w:rsidR="1E7C3492" w:rsidRDefault="1E7C3492" w:rsidP="0EE6037A">
      <w:pPr>
        <w:rPr>
          <w:lang w:val="de-DE"/>
        </w:rPr>
      </w:pPr>
      <w:r w:rsidRPr="0EE6037A">
        <w:rPr>
          <w:lang w:val="de-DE"/>
        </w:rPr>
        <w:t>Für das Projekt wurden im Rahmen des 5.Semesters Medientechnik der Technischen Hochschule Deggendorf in der Vorlesung Softwareengineering die Grundlagen gebildet und es wurd</w:t>
      </w:r>
      <w:r w:rsidR="6E4B44C5" w:rsidRPr="0EE6037A">
        <w:rPr>
          <w:lang w:val="de-DE"/>
        </w:rPr>
        <w:t>e gemeinsam die Grundarchitektur erarbeitet.</w:t>
      </w:r>
    </w:p>
    <w:p w14:paraId="6D3F00D7" w14:textId="2D379768" w:rsidR="6E4B44C5" w:rsidRDefault="6E4B44C5" w:rsidP="0EE6037A">
      <w:pPr>
        <w:rPr>
          <w:lang w:val="de-DE"/>
        </w:rPr>
      </w:pPr>
      <w:r w:rsidRPr="0EE6037A">
        <w:rPr>
          <w:lang w:val="de-DE"/>
        </w:rPr>
        <w:t xml:space="preserve">Projektbeginn war zum Start des 5.Semesters am 01.10.20. </w:t>
      </w:r>
    </w:p>
    <w:p w14:paraId="62EADC28" w14:textId="18AE6AFE" w:rsidR="6E4B44C5" w:rsidRDefault="6E4B44C5" w:rsidP="0EE6037A">
      <w:pPr>
        <w:rPr>
          <w:lang w:val="de-DE"/>
        </w:rPr>
      </w:pPr>
      <w:r w:rsidRPr="0EE6037A">
        <w:rPr>
          <w:lang w:val="de-DE"/>
        </w:rPr>
        <w:t>Projektende fällt mit der Abgabefrist zusammen und ist am 21.01.2021</w:t>
      </w:r>
    </w:p>
    <w:p w14:paraId="2B494FB8" w14:textId="04CE7063" w:rsidR="6E4B44C5" w:rsidRDefault="6E4B44C5" w:rsidP="0EE6037A">
      <w:pPr>
        <w:rPr>
          <w:lang w:val="de-DE"/>
        </w:rPr>
      </w:pPr>
      <w:r w:rsidRPr="0EE6037A">
        <w:rPr>
          <w:lang w:val="de-DE"/>
        </w:rPr>
        <w:t>Das Projekt umfasst 2 Semesterwochenstunden und erfolgt nach Selbsteinteilung.</w:t>
      </w:r>
    </w:p>
    <w:p w14:paraId="3CF2D8B6" w14:textId="77777777" w:rsidR="008439A9" w:rsidRPr="008439A9" w:rsidRDefault="008439A9" w:rsidP="008439A9">
      <w:pPr>
        <w:ind w:left="432"/>
        <w:rPr>
          <w:lang w:val="de-DE"/>
        </w:rPr>
      </w:pPr>
    </w:p>
    <w:p w14:paraId="0FB78278" w14:textId="77777777" w:rsidR="008439A9" w:rsidRDefault="008439A9" w:rsidP="008439A9">
      <w:pPr>
        <w:rPr>
          <w:lang w:val="de-DE"/>
        </w:rPr>
      </w:pPr>
    </w:p>
    <w:p w14:paraId="1FC39945" w14:textId="77777777" w:rsidR="008439A9" w:rsidRPr="008439A9" w:rsidRDefault="008439A9" w:rsidP="008439A9">
      <w:pPr>
        <w:rPr>
          <w:lang w:val="de-DE"/>
        </w:rPr>
      </w:pPr>
    </w:p>
    <w:p w14:paraId="0DFAE634" w14:textId="77777777" w:rsidR="003A5A48" w:rsidRPr="008439A9" w:rsidRDefault="008439A9" w:rsidP="002D6A22">
      <w:pPr>
        <w:rPr>
          <w:lang w:val="de-DE"/>
        </w:rPr>
      </w:pPr>
      <w:r>
        <w:rPr>
          <w:lang w:val="de-DE"/>
        </w:rPr>
        <w:t xml:space="preserve"> </w:t>
      </w:r>
      <w:r w:rsidR="003A5A48" w:rsidRPr="008439A9">
        <w:rPr>
          <w:lang w:val="de-DE"/>
        </w:rPr>
        <w:t xml:space="preserve"> </w:t>
      </w:r>
    </w:p>
    <w:sectPr w:rsidR="003A5A48" w:rsidRPr="008439A9" w:rsidSect="00EA7D8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2CB0E" w14:textId="77777777" w:rsidR="009808A6" w:rsidRDefault="009808A6">
      <w:r>
        <w:separator/>
      </w:r>
    </w:p>
    <w:p w14:paraId="34CE0A41" w14:textId="77777777" w:rsidR="009808A6" w:rsidRDefault="009808A6"/>
  </w:endnote>
  <w:endnote w:type="continuationSeparator" w:id="0">
    <w:p w14:paraId="62EBF3C5" w14:textId="77777777" w:rsidR="009808A6" w:rsidRDefault="009808A6">
      <w:r>
        <w:continuationSeparator/>
      </w:r>
    </w:p>
    <w:p w14:paraId="6D98A12B" w14:textId="77777777" w:rsidR="009808A6" w:rsidRDefault="00980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B186F" w14:textId="7FF5617B" w:rsidR="00EA7D8B" w:rsidRDefault="00EA7D8B" w:rsidP="0EE6037A">
    <w:pPr>
      <w:pStyle w:val="Fuzeile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EE6037A" w14:paraId="4650ED81" w14:textId="77777777" w:rsidTr="0EE6037A">
      <w:tc>
        <w:tcPr>
          <w:tcW w:w="2880" w:type="dxa"/>
        </w:tcPr>
        <w:p w14:paraId="0F49CE32" w14:textId="7AD75767" w:rsidR="0EE6037A" w:rsidRDefault="0EE6037A" w:rsidP="0EE6037A">
          <w:pPr>
            <w:pStyle w:val="Kopfzeile"/>
            <w:ind w:left="-115"/>
          </w:pPr>
        </w:p>
      </w:tc>
      <w:tc>
        <w:tcPr>
          <w:tcW w:w="2880" w:type="dxa"/>
        </w:tcPr>
        <w:p w14:paraId="077A8D68" w14:textId="3F8AFDEE" w:rsidR="0EE6037A" w:rsidRDefault="0EE6037A" w:rsidP="0EE6037A">
          <w:pPr>
            <w:pStyle w:val="Kopfzeile"/>
            <w:jc w:val="center"/>
          </w:pPr>
        </w:p>
      </w:tc>
      <w:tc>
        <w:tcPr>
          <w:tcW w:w="2880" w:type="dxa"/>
        </w:tcPr>
        <w:p w14:paraId="07B71255" w14:textId="395C005A" w:rsidR="0EE6037A" w:rsidRDefault="0EE6037A" w:rsidP="0EE6037A">
          <w:pPr>
            <w:pStyle w:val="Kopfzeile"/>
            <w:ind w:right="-115"/>
            <w:jc w:val="right"/>
          </w:pPr>
        </w:p>
      </w:tc>
    </w:tr>
  </w:tbl>
  <w:p w14:paraId="1B940B76" w14:textId="0E50D21C" w:rsidR="0EE6037A" w:rsidRDefault="0EE6037A" w:rsidP="0EE6037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6DB82" w14:textId="77777777" w:rsidR="009808A6" w:rsidRDefault="009808A6">
      <w:r>
        <w:separator/>
      </w:r>
    </w:p>
    <w:p w14:paraId="5997CC1D" w14:textId="77777777" w:rsidR="009808A6" w:rsidRDefault="009808A6"/>
  </w:footnote>
  <w:footnote w:type="continuationSeparator" w:id="0">
    <w:p w14:paraId="110FFD37" w14:textId="77777777" w:rsidR="009808A6" w:rsidRDefault="009808A6">
      <w:r>
        <w:continuationSeparator/>
      </w:r>
    </w:p>
    <w:p w14:paraId="6B699379" w14:textId="77777777" w:rsidR="009808A6" w:rsidRDefault="009808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39403" w14:textId="1AF57786" w:rsidR="00FE7085" w:rsidRPr="008439A9" w:rsidRDefault="00FE7085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EE6037A" w14:paraId="6245D7D0" w14:textId="77777777" w:rsidTr="0EE6037A">
      <w:tc>
        <w:tcPr>
          <w:tcW w:w="2880" w:type="dxa"/>
        </w:tcPr>
        <w:p w14:paraId="4B9765C0" w14:textId="312CFA32" w:rsidR="0EE6037A" w:rsidRDefault="0EE6037A" w:rsidP="0EE6037A">
          <w:pPr>
            <w:pStyle w:val="Kopfzeile"/>
            <w:ind w:left="-115"/>
          </w:pPr>
        </w:p>
      </w:tc>
      <w:tc>
        <w:tcPr>
          <w:tcW w:w="2880" w:type="dxa"/>
        </w:tcPr>
        <w:p w14:paraId="7E74FEE5" w14:textId="65BE2B4D" w:rsidR="0EE6037A" w:rsidRDefault="0EE6037A" w:rsidP="0EE6037A">
          <w:pPr>
            <w:pStyle w:val="Kopfzeile"/>
            <w:jc w:val="center"/>
          </w:pPr>
        </w:p>
      </w:tc>
      <w:tc>
        <w:tcPr>
          <w:tcW w:w="2880" w:type="dxa"/>
        </w:tcPr>
        <w:p w14:paraId="14E77C62" w14:textId="306505CB" w:rsidR="0EE6037A" w:rsidRDefault="0EE6037A" w:rsidP="0EE6037A">
          <w:pPr>
            <w:pStyle w:val="Kopfzeile"/>
            <w:ind w:right="-115"/>
            <w:jc w:val="right"/>
          </w:pPr>
        </w:p>
      </w:tc>
    </w:tr>
  </w:tbl>
  <w:p w14:paraId="69D2BC3C" w14:textId="57D800F3" w:rsidR="0EE6037A" w:rsidRDefault="0EE6037A" w:rsidP="0EE603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1659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683DE9"/>
    <w:multiLevelType w:val="hybridMultilevel"/>
    <w:tmpl w:val="A6661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D5B2F"/>
    <w:multiLevelType w:val="hybridMultilevel"/>
    <w:tmpl w:val="6C92AE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FA"/>
    <w:rsid w:val="00154004"/>
    <w:rsid w:val="002D6A22"/>
    <w:rsid w:val="003A5A48"/>
    <w:rsid w:val="0052304B"/>
    <w:rsid w:val="00532BDA"/>
    <w:rsid w:val="005441D9"/>
    <w:rsid w:val="005683C3"/>
    <w:rsid w:val="00644F29"/>
    <w:rsid w:val="008439A9"/>
    <w:rsid w:val="00875EAE"/>
    <w:rsid w:val="009808A6"/>
    <w:rsid w:val="00AEB95A"/>
    <w:rsid w:val="00BFF431"/>
    <w:rsid w:val="00C04CFA"/>
    <w:rsid w:val="00CCE894"/>
    <w:rsid w:val="00EA4E80"/>
    <w:rsid w:val="00EA7D8B"/>
    <w:rsid w:val="00FE7085"/>
    <w:rsid w:val="025AB687"/>
    <w:rsid w:val="0367DE89"/>
    <w:rsid w:val="044F5A50"/>
    <w:rsid w:val="05B28C96"/>
    <w:rsid w:val="05B751F3"/>
    <w:rsid w:val="05D9EFDA"/>
    <w:rsid w:val="05F14802"/>
    <w:rsid w:val="06495F2D"/>
    <w:rsid w:val="07F48ECD"/>
    <w:rsid w:val="0820033A"/>
    <w:rsid w:val="09B11E85"/>
    <w:rsid w:val="0A405A22"/>
    <w:rsid w:val="0AC801DC"/>
    <w:rsid w:val="0B1DAD33"/>
    <w:rsid w:val="0CAED793"/>
    <w:rsid w:val="0CB8A0B1"/>
    <w:rsid w:val="0D4F8FEE"/>
    <w:rsid w:val="0DA29A86"/>
    <w:rsid w:val="0EE6037A"/>
    <w:rsid w:val="0EFFDAE9"/>
    <w:rsid w:val="0F3E6AE7"/>
    <w:rsid w:val="0FE67855"/>
    <w:rsid w:val="10BAB520"/>
    <w:rsid w:val="11122A42"/>
    <w:rsid w:val="11A53A31"/>
    <w:rsid w:val="125CBE73"/>
    <w:rsid w:val="134ED9C9"/>
    <w:rsid w:val="13FC7DE6"/>
    <w:rsid w:val="142B0467"/>
    <w:rsid w:val="14B1339F"/>
    <w:rsid w:val="157F25EA"/>
    <w:rsid w:val="1672E8DD"/>
    <w:rsid w:val="16C138B0"/>
    <w:rsid w:val="16DCC6E8"/>
    <w:rsid w:val="17341EA8"/>
    <w:rsid w:val="18EF164B"/>
    <w:rsid w:val="19BABE13"/>
    <w:rsid w:val="1A47A1A9"/>
    <w:rsid w:val="1A4D7A29"/>
    <w:rsid w:val="1C26B70D"/>
    <w:rsid w:val="1C4C9435"/>
    <w:rsid w:val="1DA259C9"/>
    <w:rsid w:val="1DCF8D98"/>
    <w:rsid w:val="1E7C3492"/>
    <w:rsid w:val="1EEEE87C"/>
    <w:rsid w:val="2019CB23"/>
    <w:rsid w:val="208AB8DD"/>
    <w:rsid w:val="20FA2830"/>
    <w:rsid w:val="22BCCEF5"/>
    <w:rsid w:val="234877FC"/>
    <w:rsid w:val="23D93676"/>
    <w:rsid w:val="24CB0FB2"/>
    <w:rsid w:val="24ED3C46"/>
    <w:rsid w:val="252AD6C2"/>
    <w:rsid w:val="25563C7A"/>
    <w:rsid w:val="26116152"/>
    <w:rsid w:val="2638C496"/>
    <w:rsid w:val="26890CA7"/>
    <w:rsid w:val="2705651B"/>
    <w:rsid w:val="2714CE71"/>
    <w:rsid w:val="2763A73D"/>
    <w:rsid w:val="27678E1C"/>
    <w:rsid w:val="281BE91F"/>
    <w:rsid w:val="28508EDD"/>
    <w:rsid w:val="28AF9FC7"/>
    <w:rsid w:val="29BB9AB8"/>
    <w:rsid w:val="2A42CB10"/>
    <w:rsid w:val="2A8BA0BF"/>
    <w:rsid w:val="2AE4D275"/>
    <w:rsid w:val="2B5AC1A0"/>
    <w:rsid w:val="2B7EADE7"/>
    <w:rsid w:val="2C474CD4"/>
    <w:rsid w:val="2CCE0533"/>
    <w:rsid w:val="2E9C25B9"/>
    <w:rsid w:val="30A0DCA7"/>
    <w:rsid w:val="30F761D6"/>
    <w:rsid w:val="316570AC"/>
    <w:rsid w:val="31FA45CF"/>
    <w:rsid w:val="32F893E9"/>
    <w:rsid w:val="336F7D35"/>
    <w:rsid w:val="3398DF49"/>
    <w:rsid w:val="339A1CD7"/>
    <w:rsid w:val="33AD9773"/>
    <w:rsid w:val="34422A45"/>
    <w:rsid w:val="34E93150"/>
    <w:rsid w:val="350259AD"/>
    <w:rsid w:val="35036010"/>
    <w:rsid w:val="35A6DAF2"/>
    <w:rsid w:val="35DDFAA6"/>
    <w:rsid w:val="35DF08BC"/>
    <w:rsid w:val="35F9E775"/>
    <w:rsid w:val="389AB3B5"/>
    <w:rsid w:val="38B74D70"/>
    <w:rsid w:val="3983DAA2"/>
    <w:rsid w:val="39ED5E47"/>
    <w:rsid w:val="39F9D3AA"/>
    <w:rsid w:val="3A32ECAE"/>
    <w:rsid w:val="3A3EC101"/>
    <w:rsid w:val="3B093126"/>
    <w:rsid w:val="3B225983"/>
    <w:rsid w:val="3B5872D4"/>
    <w:rsid w:val="3C87B6D8"/>
    <w:rsid w:val="3CCED8D6"/>
    <w:rsid w:val="3DC0E311"/>
    <w:rsid w:val="3DDD942B"/>
    <w:rsid w:val="3DEDC750"/>
    <w:rsid w:val="406772CA"/>
    <w:rsid w:val="40D66316"/>
    <w:rsid w:val="40E49C30"/>
    <w:rsid w:val="412DD838"/>
    <w:rsid w:val="415A9538"/>
    <w:rsid w:val="41919B07"/>
    <w:rsid w:val="4239A875"/>
    <w:rsid w:val="42A86B20"/>
    <w:rsid w:val="42C46B34"/>
    <w:rsid w:val="42E3B63C"/>
    <w:rsid w:val="43169FAB"/>
    <w:rsid w:val="43A74CB8"/>
    <w:rsid w:val="45DEDCF2"/>
    <w:rsid w:val="483FE9C5"/>
    <w:rsid w:val="4888233C"/>
    <w:rsid w:val="48CD9C12"/>
    <w:rsid w:val="49813B7F"/>
    <w:rsid w:val="49F32F17"/>
    <w:rsid w:val="4A4AA439"/>
    <w:rsid w:val="4BE87841"/>
    <w:rsid w:val="4CA964B4"/>
    <w:rsid w:val="4CD1C890"/>
    <w:rsid w:val="4D0F9C42"/>
    <w:rsid w:val="4D28B90C"/>
    <w:rsid w:val="4E3C4551"/>
    <w:rsid w:val="4EC4896D"/>
    <w:rsid w:val="4ECE528B"/>
    <w:rsid w:val="4F068390"/>
    <w:rsid w:val="50834B49"/>
    <w:rsid w:val="50E1B299"/>
    <w:rsid w:val="5173E613"/>
    <w:rsid w:val="5387245C"/>
    <w:rsid w:val="53CE51F1"/>
    <w:rsid w:val="54B4FC5F"/>
    <w:rsid w:val="5556BC6C"/>
    <w:rsid w:val="559973B5"/>
    <w:rsid w:val="56F28CCD"/>
    <w:rsid w:val="5766797C"/>
    <w:rsid w:val="57C35E45"/>
    <w:rsid w:val="58889AB7"/>
    <w:rsid w:val="58BB27DF"/>
    <w:rsid w:val="5949D082"/>
    <w:rsid w:val="5949D47C"/>
    <w:rsid w:val="5AB38224"/>
    <w:rsid w:val="5CD1491B"/>
    <w:rsid w:val="5CF1A334"/>
    <w:rsid w:val="5CFEF68F"/>
    <w:rsid w:val="5DB3D137"/>
    <w:rsid w:val="6056DBE4"/>
    <w:rsid w:val="608AB8B3"/>
    <w:rsid w:val="6143A790"/>
    <w:rsid w:val="623FB171"/>
    <w:rsid w:val="62523014"/>
    <w:rsid w:val="648C8329"/>
    <w:rsid w:val="649FD456"/>
    <w:rsid w:val="64BF8878"/>
    <w:rsid w:val="660E24CA"/>
    <w:rsid w:val="6649A3F1"/>
    <w:rsid w:val="67AAFB8E"/>
    <w:rsid w:val="681BE948"/>
    <w:rsid w:val="6AA0BC7E"/>
    <w:rsid w:val="6AF831A0"/>
    <w:rsid w:val="6BE6A647"/>
    <w:rsid w:val="6C103C5C"/>
    <w:rsid w:val="6C29DD82"/>
    <w:rsid w:val="6C2E24A0"/>
    <w:rsid w:val="6C643DF1"/>
    <w:rsid w:val="6CEF5A6B"/>
    <w:rsid w:val="6DC9F501"/>
    <w:rsid w:val="6E2DFEC1"/>
    <w:rsid w:val="6E4B44C5"/>
    <w:rsid w:val="6E8B2ACC"/>
    <w:rsid w:val="6F65C562"/>
    <w:rsid w:val="6F9BDEB3"/>
    <w:rsid w:val="6FD475B8"/>
    <w:rsid w:val="70061EFC"/>
    <w:rsid w:val="701B27C3"/>
    <w:rsid w:val="70948EE8"/>
    <w:rsid w:val="715E861F"/>
    <w:rsid w:val="716F297E"/>
    <w:rsid w:val="7195A5D3"/>
    <w:rsid w:val="719D791A"/>
    <w:rsid w:val="71F558B6"/>
    <w:rsid w:val="725E96E4"/>
    <w:rsid w:val="7313C9BB"/>
    <w:rsid w:val="74023E62"/>
    <w:rsid w:val="74C9A7BF"/>
    <w:rsid w:val="75250BF2"/>
    <w:rsid w:val="7671047C"/>
    <w:rsid w:val="7707D713"/>
    <w:rsid w:val="777FDD5C"/>
    <w:rsid w:val="77C90CDE"/>
    <w:rsid w:val="7804E757"/>
    <w:rsid w:val="7834E0E6"/>
    <w:rsid w:val="78AAD9EE"/>
    <w:rsid w:val="7998E405"/>
    <w:rsid w:val="7A0A56E8"/>
    <w:rsid w:val="7A50B2AC"/>
    <w:rsid w:val="7A5F21D1"/>
    <w:rsid w:val="7C3095BC"/>
    <w:rsid w:val="7DE17991"/>
    <w:rsid w:val="7E348429"/>
    <w:rsid w:val="7E5775A4"/>
    <w:rsid w:val="7F8038FC"/>
    <w:rsid w:val="7F83A8E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F26C"/>
  <w14:defaultImageDpi w14:val="32767"/>
  <w15:chartTrackingRefBased/>
  <w15:docId w15:val="{343B2D4E-31E2-4412-93A8-164C2A4A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Standard">
    <w:name w:val="Normal"/>
    <w:qFormat/>
    <w:rsid w:val="00EA7D8B"/>
    <w:pPr>
      <w:spacing w:after="200" w:line="276" w:lineRule="auto"/>
    </w:pPr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FE7085"/>
    <w:pPr>
      <w:keepNext/>
      <w:keepLines/>
      <w:numPr>
        <w:numId w:val="2"/>
      </w:numPr>
      <w:spacing w:before="480" w:after="0"/>
      <w:outlineLvl w:val="0"/>
    </w:pPr>
    <w:rPr>
      <w:rFonts w:ascii="Cambria" w:eastAsia="Times New Roman" w:hAnsi="Cambria"/>
      <w:b/>
      <w:bCs/>
      <w:color w:val="40618B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FE7085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5C83B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semiHidden/>
    <w:unhideWhenUsed/>
    <w:qFormat/>
    <w:rsid w:val="008439A9"/>
    <w:pPr>
      <w:keepNext/>
      <w:numPr>
        <w:ilvl w:val="2"/>
        <w:numId w:val="2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1"/>
    <w:semiHidden/>
    <w:unhideWhenUsed/>
    <w:qFormat/>
    <w:rsid w:val="008439A9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1"/>
    <w:semiHidden/>
    <w:unhideWhenUsed/>
    <w:qFormat/>
    <w:rsid w:val="008439A9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1"/>
    <w:semiHidden/>
    <w:unhideWhenUsed/>
    <w:qFormat/>
    <w:rsid w:val="008439A9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1"/>
    <w:semiHidden/>
    <w:unhideWhenUsed/>
    <w:qFormat/>
    <w:rsid w:val="008439A9"/>
    <w:pPr>
      <w:numPr>
        <w:ilvl w:val="6"/>
        <w:numId w:val="2"/>
      </w:numPr>
      <w:spacing w:before="240" w:after="60"/>
      <w:outlineLvl w:val="6"/>
    </w:pPr>
    <w:rPr>
      <w:rFonts w:eastAsia="Times New Roman"/>
    </w:rPr>
  </w:style>
  <w:style w:type="paragraph" w:styleId="berschrift8">
    <w:name w:val="heading 8"/>
    <w:basedOn w:val="Standard"/>
    <w:next w:val="Standard"/>
    <w:link w:val="berschrift8Zchn"/>
    <w:uiPriority w:val="1"/>
    <w:semiHidden/>
    <w:unhideWhenUsed/>
    <w:qFormat/>
    <w:rsid w:val="008439A9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</w:rPr>
  </w:style>
  <w:style w:type="paragraph" w:styleId="berschrift9">
    <w:name w:val="heading 9"/>
    <w:basedOn w:val="Standard"/>
    <w:next w:val="Standard"/>
    <w:link w:val="berschrift9Zchn"/>
    <w:uiPriority w:val="1"/>
    <w:semiHidden/>
    <w:unhideWhenUsed/>
    <w:qFormat/>
    <w:rsid w:val="008439A9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D8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A7D8B"/>
    <w:rPr>
      <w:rFonts w:ascii="Tahoma" w:hAnsi="Tahoma" w:cs="Tahoma"/>
      <w:sz w:val="16"/>
      <w:szCs w:val="16"/>
    </w:rPr>
  </w:style>
  <w:style w:type="character" w:customStyle="1" w:styleId="MittleresRaster11">
    <w:name w:val="Mittleres Raster 11"/>
    <w:basedOn w:val="Absatz-Standardschriftart"/>
    <w:uiPriority w:val="99"/>
    <w:unhideWhenUsed/>
    <w:rsid w:val="00EA7D8B"/>
  </w:style>
  <w:style w:type="paragraph" w:styleId="Titel">
    <w:name w:val="Title"/>
    <w:basedOn w:val="Standard"/>
    <w:link w:val="TitelZchn"/>
    <w:uiPriority w:val="4"/>
    <w:qFormat/>
    <w:rsid w:val="00EA7D8B"/>
    <w:pPr>
      <w:spacing w:before="720" w:after="60"/>
    </w:pPr>
    <w:rPr>
      <w:rFonts w:ascii="Cambria" w:eastAsia="Times New Roman" w:hAnsi="Cambria"/>
      <w:b/>
      <w:bCs/>
      <w:color w:val="183A63"/>
      <w:kern w:val="28"/>
      <w:sz w:val="52"/>
      <w:szCs w:val="52"/>
    </w:rPr>
  </w:style>
  <w:style w:type="character" w:customStyle="1" w:styleId="TitelZchn">
    <w:name w:val="Titel Zchn"/>
    <w:link w:val="Titel"/>
    <w:uiPriority w:val="4"/>
    <w:rsid w:val="00EA7D8B"/>
    <w:rPr>
      <w:rFonts w:ascii="Cambria" w:eastAsia="Times New Roman" w:hAnsi="Cambria" w:cs="Times New Roman"/>
      <w:b/>
      <w:bCs/>
      <w:color w:val="183A63"/>
      <w:kern w:val="28"/>
      <w:sz w:val="52"/>
      <w:szCs w:val="52"/>
    </w:rPr>
  </w:style>
  <w:style w:type="paragraph" w:styleId="Untertitel">
    <w:name w:val="Subtitle"/>
    <w:basedOn w:val="Standard"/>
    <w:link w:val="UntertitelZchn"/>
    <w:uiPriority w:val="5"/>
    <w:qFormat/>
    <w:rsid w:val="00EA7D8B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</w:rPr>
  </w:style>
  <w:style w:type="character" w:customStyle="1" w:styleId="UntertitelZchn">
    <w:name w:val="Untertitel Zchn"/>
    <w:link w:val="Untertitel"/>
    <w:uiPriority w:val="5"/>
    <w:rsid w:val="00EA7D8B"/>
    <w:rPr>
      <w:rFonts w:eastAsia="Times New Roman"/>
      <w:color w:val="000000"/>
      <w:sz w:val="28"/>
      <w:szCs w:val="28"/>
    </w:rPr>
  </w:style>
  <w:style w:type="character" w:styleId="Hervorhebung">
    <w:name w:val="Emphasis"/>
    <w:uiPriority w:val="2"/>
    <w:qFormat/>
    <w:rsid w:val="00EA7D8B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EA7D8B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ink w:val="Kopfzeile"/>
    <w:uiPriority w:val="99"/>
    <w:rsid w:val="00EA7D8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EA7D8B"/>
    <w:pPr>
      <w:tabs>
        <w:tab w:val="center" w:pos="4320"/>
        <w:tab w:val="right" w:pos="8640"/>
      </w:tabs>
    </w:pPr>
  </w:style>
  <w:style w:type="character" w:customStyle="1" w:styleId="FuzeileZchn">
    <w:name w:val="Fußzeile Zchn"/>
    <w:link w:val="Fuzeile"/>
    <w:uiPriority w:val="99"/>
    <w:rsid w:val="00EA7D8B"/>
    <w:rPr>
      <w:sz w:val="24"/>
      <w:szCs w:val="24"/>
    </w:rPr>
  </w:style>
  <w:style w:type="paragraph" w:customStyle="1" w:styleId="CoverPageTitle">
    <w:name w:val="Cover Page Title"/>
    <w:basedOn w:val="Standard"/>
    <w:qFormat/>
    <w:rsid w:val="00EA7D8B"/>
    <w:pPr>
      <w:framePr w:hSpace="187" w:wrap="around" w:hAnchor="margin" w:xAlign="center" w:yAlign="bottom"/>
      <w:jc w:val="right"/>
    </w:pPr>
    <w:rPr>
      <w:rFonts w:ascii="Cambria" w:hAnsi="Cambria"/>
      <w:b/>
      <w:color w:val="FFFFFF"/>
      <w:sz w:val="72"/>
      <w:szCs w:val="72"/>
    </w:rPr>
  </w:style>
  <w:style w:type="paragraph" w:customStyle="1" w:styleId="DocumentSubtitle">
    <w:name w:val="Document Subtitle"/>
    <w:basedOn w:val="Standard"/>
    <w:qFormat/>
    <w:rsid w:val="00EA7D8B"/>
    <w:pPr>
      <w:numPr>
        <w:ilvl w:val="1"/>
      </w:numPr>
      <w:spacing w:after="240" w:line="240" w:lineRule="auto"/>
    </w:pPr>
    <w:rPr>
      <w:rFonts w:eastAsia="Times New Roman"/>
      <w:color w:val="000000"/>
      <w:sz w:val="28"/>
      <w:szCs w:val="28"/>
    </w:rPr>
  </w:style>
  <w:style w:type="paragraph" w:customStyle="1" w:styleId="CoverPageSubtitle">
    <w:name w:val="Cover Page Subtitle"/>
    <w:basedOn w:val="Standard"/>
    <w:qFormat/>
    <w:rsid w:val="00EA7D8B"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/>
      <w:sz w:val="32"/>
      <w:szCs w:val="32"/>
    </w:rPr>
  </w:style>
  <w:style w:type="paragraph" w:customStyle="1" w:styleId="YourNameInDocument">
    <w:name w:val="Your Name In Document"/>
    <w:basedOn w:val="Standard"/>
    <w:qFormat/>
    <w:rsid w:val="00EA7D8B"/>
  </w:style>
  <w:style w:type="paragraph" w:customStyle="1" w:styleId="OrganizationName">
    <w:name w:val="Organization Name"/>
    <w:basedOn w:val="Standard"/>
    <w:qFormat/>
    <w:rsid w:val="00EA7D8B"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/>
    </w:rPr>
  </w:style>
  <w:style w:type="paragraph" w:customStyle="1" w:styleId="YourName">
    <w:name w:val="Your Name"/>
    <w:basedOn w:val="Standard"/>
    <w:qFormat/>
    <w:rsid w:val="00EA7D8B"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/>
    </w:rPr>
  </w:style>
  <w:style w:type="character" w:customStyle="1" w:styleId="berschrift1Zchn">
    <w:name w:val="Überschrift 1 Zchn"/>
    <w:link w:val="berschrift1"/>
    <w:uiPriority w:val="1"/>
    <w:rsid w:val="00FE7085"/>
    <w:rPr>
      <w:rFonts w:ascii="Cambria" w:eastAsia="Times New Roman" w:hAnsi="Cambria" w:cs="Times New Roman"/>
      <w:b/>
      <w:bCs/>
      <w:color w:val="40618B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E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FE7085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link w:val="berschrift2"/>
    <w:uiPriority w:val="1"/>
    <w:rsid w:val="00FE7085"/>
    <w:rPr>
      <w:rFonts w:ascii="Cambria" w:eastAsia="Times New Roman" w:hAnsi="Cambria" w:cs="Times New Roman"/>
      <w:b/>
      <w:bCs/>
      <w:color w:val="5C83B4"/>
      <w:sz w:val="26"/>
      <w:szCs w:val="26"/>
    </w:rPr>
  </w:style>
  <w:style w:type="paragraph" w:customStyle="1" w:styleId="Gitternetztabelle31">
    <w:name w:val="Gitternetztabelle 31"/>
    <w:basedOn w:val="berschrift1"/>
    <w:next w:val="Standard"/>
    <w:uiPriority w:val="39"/>
    <w:semiHidden/>
    <w:unhideWhenUsed/>
    <w:qFormat/>
    <w:rsid w:val="00C04CFA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4CFA"/>
    <w:pPr>
      <w:spacing w:after="100"/>
      <w:ind w:left="220"/>
    </w:pPr>
    <w:rPr>
      <w:rFonts w:eastAsia="Times New Roman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04CFA"/>
    <w:pPr>
      <w:spacing w:after="100"/>
    </w:pPr>
    <w:rPr>
      <w:rFonts w:eastAsia="Times New Roman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C04CFA"/>
    <w:pPr>
      <w:spacing w:after="100"/>
      <w:ind w:left="440"/>
    </w:pPr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C04CFA"/>
    <w:rPr>
      <w:color w:val="0000FF"/>
      <w:u w:val="single"/>
    </w:rPr>
  </w:style>
  <w:style w:type="character" w:customStyle="1" w:styleId="berschrift3Zchn">
    <w:name w:val="Überschrift 3 Zchn"/>
    <w:link w:val="berschrift3"/>
    <w:uiPriority w:val="1"/>
    <w:semiHidden/>
    <w:rsid w:val="008439A9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character" w:customStyle="1" w:styleId="berschrift4Zchn">
    <w:name w:val="Überschrift 4 Zchn"/>
    <w:link w:val="berschrift4"/>
    <w:uiPriority w:val="1"/>
    <w:semiHidden/>
    <w:rsid w:val="008439A9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berschrift5Zchn">
    <w:name w:val="Überschrift 5 Zchn"/>
    <w:link w:val="berschrift5"/>
    <w:uiPriority w:val="1"/>
    <w:semiHidden/>
    <w:rsid w:val="008439A9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berschrift6Zchn">
    <w:name w:val="Überschrift 6 Zchn"/>
    <w:link w:val="berschrift6"/>
    <w:uiPriority w:val="1"/>
    <w:semiHidden/>
    <w:rsid w:val="008439A9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berschrift7Zchn">
    <w:name w:val="Überschrift 7 Zchn"/>
    <w:link w:val="berschrift7"/>
    <w:uiPriority w:val="1"/>
    <w:semiHidden/>
    <w:rsid w:val="008439A9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berschrift8Zchn">
    <w:name w:val="Überschrift 8 Zchn"/>
    <w:link w:val="berschrift8"/>
    <w:uiPriority w:val="1"/>
    <w:semiHidden/>
    <w:rsid w:val="008439A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berschrift9Zchn">
    <w:name w:val="Überschrift 9 Zchn"/>
    <w:link w:val="berschrift9"/>
    <w:uiPriority w:val="1"/>
    <w:semiHidden/>
    <w:rsid w:val="008439A9"/>
    <w:rPr>
      <w:rFonts w:ascii="Calibri Light" w:eastAsia="Times New Roman" w:hAnsi="Calibri Light" w:cs="Times New Roman"/>
      <w:sz w:val="22"/>
      <w:szCs w:val="22"/>
      <w:lang w:val="en-US" w:eastAsia="en-US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goetz.winterfeldt@th-deg.de" TargetMode="External"/><Relationship Id="rId4" Type="http://schemas.openxmlformats.org/officeDocument/2006/relationships/styles" Target="styles.xml"/><Relationship Id="rId9" Type="http://schemas.openxmlformats.org/officeDocument/2006/relationships/hyperlink" Target="mailto:lukas.rieger@stud.th-deg.de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feldt\AppData\Roaming\Microsoft\Templates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ustomProps>
  <Abstract/>
  <Organization/>
  <Fax/>
  <Phone/>
  <Email/>
</CustomProps>
</file>

<file path=customXml/itemProps1.xml><?xml version="1.0" encoding="utf-8"?>
<ds:datastoreItem xmlns:ds="http://schemas.openxmlformats.org/officeDocument/2006/customXml" ds:itemID="{7635CF3F-E0E3-584A-95B7-90DCD22F6F3B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14ABAB4-599F-4D9D-A2DE-C35C860116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7</Pages>
  <Words>900</Words>
  <Characters>5673</Characters>
  <Application>Microsoft Office Word</Application>
  <DocSecurity>0</DocSecurity>
  <Lines>47</Lines>
  <Paragraphs>13</Paragraphs>
  <ScaleCrop>false</ScaleCrop>
  <Company>[Organization Name]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Übersicht</dc:creator>
  <cp:keywords/>
  <cp:lastModifiedBy>Lukas Rieger</cp:lastModifiedBy>
  <cp:revision>2</cp:revision>
  <cp:lastPrinted>2006-08-02T01:47:00Z</cp:lastPrinted>
  <dcterms:created xsi:type="dcterms:W3CDTF">2021-02-14T12:13:00Z</dcterms:created>
  <dcterms:modified xsi:type="dcterms:W3CDTF">2021-02-14T12:13:00Z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TC100670401033</vt:lpwstr>
  </property>
</Properties>
</file>